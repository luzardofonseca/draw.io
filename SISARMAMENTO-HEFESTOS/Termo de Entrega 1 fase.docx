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8709" w:type="dxa"/>
        <w:jc w:val="center"/>
        <w:tblLayout w:type="fixed"/>
        <w:tblLook w:val="01E0" w:firstRow="1" w:lastRow="1" w:firstColumn="1" w:lastColumn="1" w:noHBand="0" w:noVBand="0"/>
      </w:tblPr>
      <w:tblGrid>
        <w:gridCol w:w="2458"/>
        <w:gridCol w:w="6251"/>
      </w:tblGrid>
      <w:tr w:rsidR="001A630C" w:rsidRPr="00AD691F" w14:paraId="143184E9" w14:textId="77777777" w:rsidTr="00563C63">
        <w:trPr>
          <w:trHeight w:val="498"/>
          <w:jc w:val="center"/>
        </w:trPr>
        <w:tc>
          <w:tcPr>
            <w:tcW w:w="2458" w:type="dxa"/>
            <w:vMerge w:val="restart"/>
          </w:tcPr>
          <w:p w14:paraId="3CD2BDE9" w14:textId="77777777" w:rsidR="001A630C" w:rsidRDefault="001A630C" w:rsidP="00DD6294">
            <w:pPr>
              <w:rPr>
                <w:b/>
                <w:noProof/>
              </w:rPr>
            </w:pPr>
          </w:p>
          <w:p w14:paraId="7BCC57D3" w14:textId="77777777" w:rsidR="001A630C" w:rsidRPr="00801421" w:rsidRDefault="001A630C" w:rsidP="00DD6294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3C979D1" wp14:editId="13533D8A">
                  <wp:extent cx="1339516" cy="556757"/>
                  <wp:effectExtent l="0" t="0" r="0" b="0"/>
                  <wp:docPr id="16" name="Imagem 16" descr="C:\Users\Ana Kessia\Desktop\Logos Novas\WhatsApp_Image_2023-05-22_at_14.40.44-removebg-pre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na Kessia\Desktop\Logos Novas\WhatsApp_Image_2023-05-22_at_14.40.44-removebg-pre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1010" cy="557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1" w:type="dxa"/>
            <w:vAlign w:val="center"/>
          </w:tcPr>
          <w:p w14:paraId="69524517" w14:textId="77777777" w:rsidR="001A630C" w:rsidRPr="00C311FF" w:rsidRDefault="001A630C" w:rsidP="007E5506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Termo de </w:t>
            </w:r>
            <w:r w:rsidR="007E5506">
              <w:rPr>
                <w:b/>
                <w:sz w:val="26"/>
                <w:szCs w:val="26"/>
              </w:rPr>
              <w:t>Entrega</w:t>
            </w:r>
          </w:p>
        </w:tc>
      </w:tr>
      <w:tr w:rsidR="001A630C" w:rsidRPr="00A10908" w14:paraId="4827290B" w14:textId="77777777" w:rsidTr="00563C63">
        <w:trPr>
          <w:trHeight w:val="498"/>
          <w:jc w:val="center"/>
        </w:trPr>
        <w:tc>
          <w:tcPr>
            <w:tcW w:w="2458" w:type="dxa"/>
            <w:vMerge/>
          </w:tcPr>
          <w:p w14:paraId="4AC4944B" w14:textId="77777777" w:rsidR="001A630C" w:rsidRPr="00801421" w:rsidRDefault="001A630C" w:rsidP="00DD6294">
            <w:pPr>
              <w:pStyle w:val="Cabealho"/>
              <w:rPr>
                <w:b/>
              </w:rPr>
            </w:pPr>
          </w:p>
        </w:tc>
        <w:tc>
          <w:tcPr>
            <w:tcW w:w="6251" w:type="dxa"/>
            <w:vAlign w:val="center"/>
          </w:tcPr>
          <w:p w14:paraId="7279DD2E" w14:textId="5F9E4BA9" w:rsidR="001A630C" w:rsidRPr="00C311FF" w:rsidRDefault="001A630C" w:rsidP="007E5506">
            <w:pPr>
              <w:pStyle w:val="Cabealho"/>
              <w:rPr>
                <w:b/>
                <w:sz w:val="26"/>
                <w:szCs w:val="26"/>
              </w:rPr>
            </w:pPr>
            <w:r w:rsidRPr="00C311FF">
              <w:rPr>
                <w:b/>
                <w:sz w:val="26"/>
                <w:szCs w:val="26"/>
              </w:rPr>
              <w:fldChar w:fldCharType="begin"/>
            </w:r>
            <w:r w:rsidRPr="00C311FF">
              <w:rPr>
                <w:b/>
                <w:sz w:val="26"/>
                <w:szCs w:val="26"/>
              </w:rPr>
              <w:instrText xml:space="preserve"> SUBJECT   \* MERGEFORMAT </w:instrText>
            </w:r>
            <w:r w:rsidRPr="00C311FF">
              <w:rPr>
                <w:b/>
                <w:sz w:val="26"/>
                <w:szCs w:val="26"/>
              </w:rPr>
              <w:fldChar w:fldCharType="separate"/>
            </w:r>
            <w:r w:rsidRPr="00C311FF">
              <w:rPr>
                <w:b/>
                <w:sz w:val="26"/>
                <w:szCs w:val="26"/>
              </w:rPr>
              <w:t>Nome do Projeto</w:t>
            </w:r>
            <w:r w:rsidRPr="00C311FF">
              <w:rPr>
                <w:b/>
                <w:sz w:val="26"/>
                <w:szCs w:val="26"/>
              </w:rPr>
              <w:fldChar w:fldCharType="end"/>
            </w:r>
            <w:r w:rsidRPr="00C311FF">
              <w:rPr>
                <w:b/>
                <w:sz w:val="26"/>
                <w:szCs w:val="26"/>
              </w:rPr>
              <w:t xml:space="preserve">: </w:t>
            </w:r>
            <w:r w:rsidR="006162E4">
              <w:rPr>
                <w:b/>
                <w:sz w:val="26"/>
                <w:szCs w:val="26"/>
              </w:rPr>
              <w:t>SISARMAMENTO - HEFESTOS</w:t>
            </w:r>
          </w:p>
        </w:tc>
      </w:tr>
      <w:tr w:rsidR="001A630C" w:rsidRPr="00A10908" w14:paraId="30DA67C6" w14:textId="77777777" w:rsidTr="00563C63">
        <w:trPr>
          <w:trHeight w:val="498"/>
          <w:jc w:val="center"/>
        </w:trPr>
        <w:tc>
          <w:tcPr>
            <w:tcW w:w="2458" w:type="dxa"/>
            <w:vMerge/>
          </w:tcPr>
          <w:p w14:paraId="215E643D" w14:textId="77777777" w:rsidR="001A630C" w:rsidRPr="00801421" w:rsidRDefault="001A630C" w:rsidP="00DD6294">
            <w:pPr>
              <w:pStyle w:val="Cabealho"/>
              <w:rPr>
                <w:b/>
              </w:rPr>
            </w:pPr>
          </w:p>
        </w:tc>
        <w:tc>
          <w:tcPr>
            <w:tcW w:w="6251" w:type="dxa"/>
            <w:vAlign w:val="center"/>
          </w:tcPr>
          <w:p w14:paraId="3D383873" w14:textId="3C468735" w:rsidR="001A630C" w:rsidRPr="00C311FF" w:rsidRDefault="001A630C" w:rsidP="000C0A98">
            <w:pPr>
              <w:pStyle w:val="Cabealho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Data: </w:t>
            </w:r>
            <w:r w:rsidR="006162E4">
              <w:rPr>
                <w:b/>
                <w:sz w:val="26"/>
                <w:szCs w:val="26"/>
              </w:rPr>
              <w:t>29</w:t>
            </w:r>
            <w:r w:rsidR="00634D33">
              <w:rPr>
                <w:b/>
                <w:sz w:val="26"/>
                <w:szCs w:val="26"/>
              </w:rPr>
              <w:t>/</w:t>
            </w:r>
            <w:r w:rsidR="006162E4">
              <w:rPr>
                <w:b/>
                <w:sz w:val="26"/>
                <w:szCs w:val="26"/>
              </w:rPr>
              <w:t>11</w:t>
            </w:r>
            <w:r w:rsidR="00634D33">
              <w:rPr>
                <w:b/>
                <w:sz w:val="26"/>
                <w:szCs w:val="26"/>
              </w:rPr>
              <w:t>/2024</w:t>
            </w:r>
          </w:p>
        </w:tc>
      </w:tr>
    </w:tbl>
    <w:p w14:paraId="45CBE228" w14:textId="77777777" w:rsidR="00C52528" w:rsidRDefault="00C52528" w:rsidP="003D377B"/>
    <w:p w14:paraId="39B00075" w14:textId="77777777" w:rsidR="005D2836" w:rsidRPr="005E36B8" w:rsidRDefault="007A75B5" w:rsidP="00563C63">
      <w:pPr>
        <w:pStyle w:val="Ttulo1"/>
        <w:shd w:val="clear" w:color="auto" w:fill="D9D9D9" w:themeFill="background1" w:themeFillShade="D9"/>
        <w:jc w:val="center"/>
        <w:rPr>
          <w:rFonts w:ascii="Liberation Sans Narrow" w:eastAsiaTheme="minorHAnsi" w:hAnsi="Liberation Sans Narrow" w:cs="Arial"/>
          <w:bCs w:val="0"/>
          <w:color w:val="000000" w:themeColor="text1"/>
          <w:sz w:val="26"/>
          <w:szCs w:val="26"/>
        </w:rPr>
      </w:pPr>
      <w:r w:rsidRPr="005E36B8">
        <w:rPr>
          <w:rFonts w:ascii="Liberation Sans Narrow" w:eastAsiaTheme="minorHAnsi" w:hAnsi="Liberation Sans Narrow" w:cs="Arial"/>
          <w:bCs w:val="0"/>
          <w:color w:val="000000" w:themeColor="text1"/>
          <w:sz w:val="26"/>
          <w:szCs w:val="26"/>
        </w:rPr>
        <w:t>OBJETIVO DO DOCUMENTO</w:t>
      </w:r>
    </w:p>
    <w:p w14:paraId="300E5FDF" w14:textId="77777777" w:rsidR="005D2836" w:rsidRPr="005E36B8" w:rsidRDefault="005D2836" w:rsidP="005D2836">
      <w:pPr>
        <w:rPr>
          <w:rFonts w:ascii="Liberation Sans Narrow" w:hAnsi="Liberation Sans Narrow" w:cs="Arial"/>
          <w:color w:val="000000" w:themeColor="text1"/>
          <w:sz w:val="26"/>
          <w:szCs w:val="26"/>
        </w:rPr>
      </w:pPr>
    </w:p>
    <w:p w14:paraId="3280BFE9" w14:textId="0BC1805F" w:rsidR="006170E5" w:rsidRPr="00663D7F" w:rsidRDefault="007E5506" w:rsidP="005D2836">
      <w:pPr>
        <w:spacing w:line="360" w:lineRule="auto"/>
        <w:jc w:val="both"/>
        <w:rPr>
          <w:rFonts w:ascii="Liberation Sans Narrow" w:hAnsi="Liberation Sans Narrow" w:cs="Arial"/>
          <w:color w:val="000000" w:themeColor="text1"/>
          <w:sz w:val="26"/>
          <w:szCs w:val="26"/>
          <w:u w:val="single"/>
        </w:rPr>
      </w:pPr>
      <w:r w:rsidRPr="005E36B8">
        <w:rPr>
          <w:rFonts w:ascii="Liberation Sans Narrow" w:hAnsi="Liberation Sans Narrow" w:cs="Arial"/>
          <w:color w:val="0D0D0D"/>
          <w:shd w:val="clear" w:color="auto" w:fill="FFFFFF"/>
        </w:rPr>
        <w:t xml:space="preserve">Este documento formaliza </w:t>
      </w:r>
      <w:r w:rsidR="00663D7F">
        <w:rPr>
          <w:rFonts w:ascii="Liberation Sans Narrow" w:hAnsi="Liberation Sans Narrow" w:cs="Arial"/>
          <w:color w:val="0D0D0D"/>
          <w:shd w:val="clear" w:color="auto" w:fill="FFFFFF"/>
        </w:rPr>
        <w:t>a 1ª ENTREGA (</w:t>
      </w:r>
      <w:r w:rsidR="006162E4">
        <w:rPr>
          <w:rFonts w:ascii="Liberation Sans Narrow" w:hAnsi="Liberation Sans Narrow" w:cs="Arial"/>
          <w:color w:val="0D0D0D"/>
          <w:shd w:val="clear" w:color="auto" w:fill="FFFFFF"/>
        </w:rPr>
        <w:t>parcial</w:t>
      </w:r>
      <w:r w:rsidR="00663D7F">
        <w:rPr>
          <w:rFonts w:ascii="Liberation Sans Narrow" w:hAnsi="Liberation Sans Narrow" w:cs="Arial"/>
          <w:color w:val="0D0D0D"/>
          <w:shd w:val="clear" w:color="auto" w:fill="FFFFFF"/>
        </w:rPr>
        <w:t>)</w:t>
      </w:r>
      <w:r w:rsidR="006162E4">
        <w:rPr>
          <w:rFonts w:ascii="Liberation Sans Narrow" w:hAnsi="Liberation Sans Narrow" w:cs="Arial"/>
          <w:color w:val="0D0D0D"/>
          <w:shd w:val="clear" w:color="auto" w:fill="FFFFFF"/>
        </w:rPr>
        <w:t xml:space="preserve"> do sistema HEFESTOS (ARMAMENTO)</w:t>
      </w:r>
      <w:r w:rsidR="00663D7F">
        <w:rPr>
          <w:rFonts w:ascii="Liberation Sans Narrow" w:hAnsi="Liberation Sans Narrow" w:cs="Arial"/>
          <w:color w:val="0D0D0D"/>
          <w:shd w:val="clear" w:color="auto" w:fill="FFFFFF"/>
        </w:rPr>
        <w:t>.</w:t>
      </w:r>
    </w:p>
    <w:p w14:paraId="104F1594" w14:textId="77777777" w:rsidR="007E5506" w:rsidRPr="005E36B8" w:rsidRDefault="007E5506" w:rsidP="007E5506">
      <w:pPr>
        <w:rPr>
          <w:rFonts w:ascii="Liberation Sans Narrow" w:hAnsi="Liberation Sans Narrow" w:cs="Arial"/>
        </w:rPr>
      </w:pPr>
    </w:p>
    <w:p w14:paraId="44FB90A1" w14:textId="77777777" w:rsidR="007E5506" w:rsidRPr="005E36B8" w:rsidRDefault="007E5506" w:rsidP="00563C63">
      <w:pPr>
        <w:pStyle w:val="Ttulo1"/>
        <w:shd w:val="clear" w:color="auto" w:fill="D9D9D9" w:themeFill="background1" w:themeFillShade="D9"/>
        <w:jc w:val="center"/>
        <w:rPr>
          <w:rFonts w:ascii="Liberation Sans Narrow" w:eastAsiaTheme="minorHAnsi" w:hAnsi="Liberation Sans Narrow" w:cs="Arial"/>
          <w:bCs w:val="0"/>
          <w:color w:val="000000" w:themeColor="text1"/>
          <w:sz w:val="26"/>
          <w:szCs w:val="26"/>
        </w:rPr>
      </w:pPr>
      <w:r w:rsidRPr="005E36B8">
        <w:rPr>
          <w:rFonts w:ascii="Liberation Sans Narrow" w:eastAsiaTheme="minorHAnsi" w:hAnsi="Liberation Sans Narrow" w:cs="Arial"/>
          <w:bCs w:val="0"/>
          <w:color w:val="000000" w:themeColor="text1"/>
          <w:sz w:val="26"/>
          <w:szCs w:val="26"/>
        </w:rPr>
        <w:t>ENTREGAS</w:t>
      </w:r>
    </w:p>
    <w:p w14:paraId="01E83D5E" w14:textId="77777777" w:rsidR="00973212" w:rsidRPr="005E36B8" w:rsidRDefault="00973212" w:rsidP="00973212">
      <w:pPr>
        <w:rPr>
          <w:rFonts w:ascii="Liberation Sans Narrow" w:hAnsi="Liberation Sans Narrow"/>
        </w:rPr>
      </w:pPr>
    </w:p>
    <w:p w14:paraId="45870090" w14:textId="3BE5CE64" w:rsidR="00973212" w:rsidRDefault="00BC02A3" w:rsidP="00BC02A3">
      <w:pPr>
        <w:pStyle w:val="TableParagraph"/>
        <w:numPr>
          <w:ilvl w:val="0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spacing w:val="-2"/>
        </w:rPr>
      </w:pPr>
      <w:r>
        <w:rPr>
          <w:rFonts w:ascii="Liberation Sans Narrow" w:hAnsi="Liberation Sans Narrow" w:cs="Arial"/>
          <w:b/>
          <w:spacing w:val="-2"/>
        </w:rPr>
        <w:t>CRUD(Criar, Listar, Atualizar e Deletar)</w:t>
      </w:r>
    </w:p>
    <w:p w14:paraId="4FF72A27" w14:textId="2033012F" w:rsidR="00BC02A3" w:rsidRDefault="00BC02A3" w:rsidP="00BC02A3">
      <w:pPr>
        <w:pStyle w:val="TableParagraph"/>
        <w:numPr>
          <w:ilvl w:val="1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spacing w:val="-2"/>
        </w:rPr>
      </w:pPr>
      <w:r>
        <w:rPr>
          <w:rFonts w:ascii="Liberation Sans Narrow" w:hAnsi="Liberation Sans Narrow" w:cs="Arial"/>
          <w:b/>
          <w:spacing w:val="-2"/>
        </w:rPr>
        <w:t>Endidade Unidade de Medida;</w:t>
      </w:r>
    </w:p>
    <w:p w14:paraId="124733FD" w14:textId="7DC3A85C" w:rsidR="00BC02A3" w:rsidRDefault="00BC02A3" w:rsidP="00BC02A3">
      <w:pPr>
        <w:pStyle w:val="TableParagraph"/>
        <w:numPr>
          <w:ilvl w:val="1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spacing w:val="-2"/>
        </w:rPr>
      </w:pPr>
      <w:r>
        <w:rPr>
          <w:rFonts w:ascii="Liberation Sans Narrow" w:hAnsi="Liberation Sans Narrow" w:cs="Arial"/>
          <w:b/>
          <w:spacing w:val="-2"/>
        </w:rPr>
        <w:t>Entidade Condição de Uso;</w:t>
      </w:r>
    </w:p>
    <w:p w14:paraId="11F8AD0C" w14:textId="05925D48" w:rsidR="00BC02A3" w:rsidRDefault="00BC02A3" w:rsidP="00BC02A3">
      <w:pPr>
        <w:pStyle w:val="TableParagraph"/>
        <w:numPr>
          <w:ilvl w:val="1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spacing w:val="-2"/>
        </w:rPr>
      </w:pPr>
      <w:r>
        <w:rPr>
          <w:rFonts w:ascii="Liberation Sans Narrow" w:hAnsi="Liberation Sans Narrow" w:cs="Arial"/>
          <w:b/>
          <w:spacing w:val="-2"/>
        </w:rPr>
        <w:t>Entidade Categoria;</w:t>
      </w:r>
    </w:p>
    <w:p w14:paraId="421FD764" w14:textId="768A8994" w:rsidR="00BC02A3" w:rsidRDefault="00BC02A3" w:rsidP="00BC02A3">
      <w:pPr>
        <w:pStyle w:val="TableParagraph"/>
        <w:numPr>
          <w:ilvl w:val="1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spacing w:val="-2"/>
        </w:rPr>
      </w:pPr>
      <w:r>
        <w:rPr>
          <w:rFonts w:ascii="Liberation Sans Narrow" w:hAnsi="Liberation Sans Narrow" w:cs="Arial"/>
          <w:b/>
          <w:spacing w:val="-2"/>
        </w:rPr>
        <w:t>Entidade Modelo;</w:t>
      </w:r>
    </w:p>
    <w:p w14:paraId="4104E0AB" w14:textId="1FC6BD65" w:rsidR="00BC02A3" w:rsidRDefault="00BC02A3" w:rsidP="00BC02A3">
      <w:pPr>
        <w:pStyle w:val="TableParagraph"/>
        <w:numPr>
          <w:ilvl w:val="1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spacing w:val="-2"/>
        </w:rPr>
      </w:pPr>
      <w:r>
        <w:rPr>
          <w:rFonts w:ascii="Liberation Sans Narrow" w:hAnsi="Liberation Sans Narrow" w:cs="Arial"/>
          <w:b/>
          <w:spacing w:val="-2"/>
        </w:rPr>
        <w:t>Entidade Produto;</w:t>
      </w:r>
    </w:p>
    <w:p w14:paraId="29B2DF8D" w14:textId="77777777" w:rsidR="002640E1" w:rsidRDefault="002640E1" w:rsidP="002640E1">
      <w:pPr>
        <w:pStyle w:val="TableParagraph"/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spacing w:val="-2"/>
        </w:rPr>
      </w:pPr>
    </w:p>
    <w:p w14:paraId="2BC69FA1" w14:textId="77777777" w:rsidR="002640E1" w:rsidRDefault="002640E1" w:rsidP="002640E1">
      <w:pPr>
        <w:pStyle w:val="TableParagraph"/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spacing w:val="-2"/>
        </w:rPr>
      </w:pPr>
    </w:p>
    <w:p w14:paraId="4FA0A749" w14:textId="77777777" w:rsidR="002640E1" w:rsidRDefault="002640E1" w:rsidP="002B733A">
      <w:pPr>
        <w:pStyle w:val="TableParagraph"/>
        <w:keepNext/>
        <w:spacing w:before="5" w:line="276" w:lineRule="auto"/>
        <w:ind w:left="851"/>
        <w:jc w:val="both"/>
      </w:pPr>
      <w:r w:rsidRPr="002640E1">
        <w:rPr>
          <w:rFonts w:ascii="Liberation Sans Narrow" w:hAnsi="Liberation Sans Narrow" w:cs="Arial"/>
          <w:b/>
          <w:noProof/>
          <w:spacing w:val="-2"/>
        </w:rPr>
        <w:drawing>
          <wp:inline distT="0" distB="0" distL="0" distR="0" wp14:anchorId="626C05BB" wp14:editId="17105C47">
            <wp:extent cx="5400040" cy="2219960"/>
            <wp:effectExtent l="0" t="0" r="0" b="8890"/>
            <wp:docPr id="7254338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338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887" w14:textId="04C65083" w:rsidR="002640E1" w:rsidRDefault="002640E1" w:rsidP="002B733A">
      <w:pPr>
        <w:pStyle w:val="Legenda"/>
        <w:ind w:left="851"/>
        <w:jc w:val="both"/>
        <w:rPr>
          <w:rFonts w:ascii="Liberation Sans Narrow" w:hAnsi="Liberation Sans Narrow" w:cs="Arial"/>
          <w:b/>
          <w:spacing w:val="-2"/>
        </w:rPr>
      </w:pPr>
      <w:r>
        <w:t xml:space="preserve">Figura </w:t>
      </w:r>
      <w:fldSimple w:instr=" SEQ Figura \* ARABIC ">
        <w:r w:rsidR="009759FF">
          <w:rPr>
            <w:noProof/>
          </w:rPr>
          <w:t>1</w:t>
        </w:r>
      </w:fldSimple>
    </w:p>
    <w:p w14:paraId="707F0570" w14:textId="77777777" w:rsidR="00BC02A3" w:rsidRDefault="00BC02A3" w:rsidP="00973212">
      <w:pPr>
        <w:pStyle w:val="TableParagraph"/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iCs/>
          <w:spacing w:val="-2"/>
        </w:rPr>
      </w:pPr>
    </w:p>
    <w:p w14:paraId="672D5DBE" w14:textId="77777777" w:rsidR="000C0A98" w:rsidRDefault="000C0A98" w:rsidP="00973212">
      <w:pPr>
        <w:pStyle w:val="TableParagraph"/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b/>
          <w:iCs/>
          <w:spacing w:val="-2"/>
        </w:rPr>
      </w:pPr>
    </w:p>
    <w:p w14:paraId="4FD2F186" w14:textId="097A2AF0" w:rsidR="00973212" w:rsidRDefault="00BC02A3" w:rsidP="00BC02A3">
      <w:pPr>
        <w:pStyle w:val="TableParagraph"/>
        <w:numPr>
          <w:ilvl w:val="0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spacing w:val="-2"/>
        </w:rPr>
      </w:pPr>
      <w:r>
        <w:rPr>
          <w:rFonts w:ascii="Liberation Sans Narrow" w:hAnsi="Liberation Sans Narrow" w:cs="Arial"/>
          <w:spacing w:val="-2"/>
        </w:rPr>
        <w:t>CRIAÇÃO DE PERFIS PARA OPERAÇÃO NO HEFESTOS</w:t>
      </w:r>
    </w:p>
    <w:p w14:paraId="2A81C403" w14:textId="6E8CF04E" w:rsidR="00BC02A3" w:rsidRDefault="00BC02A3" w:rsidP="00BC02A3">
      <w:pPr>
        <w:pStyle w:val="TableParagraph"/>
        <w:numPr>
          <w:ilvl w:val="1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spacing w:val="-2"/>
        </w:rPr>
      </w:pPr>
      <w:r>
        <w:rPr>
          <w:rFonts w:ascii="Liberation Sans Narrow" w:hAnsi="Liberation Sans Narrow" w:cs="Arial"/>
          <w:spacing w:val="-2"/>
        </w:rPr>
        <w:t>Foram criados os Perfis:</w:t>
      </w:r>
    </w:p>
    <w:p w14:paraId="0396C7FA" w14:textId="5C98876E" w:rsidR="00BC02A3" w:rsidRDefault="00BC02A3" w:rsidP="00BC02A3">
      <w:pPr>
        <w:pStyle w:val="TableParagraph"/>
        <w:numPr>
          <w:ilvl w:val="2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spacing w:val="-2"/>
        </w:rPr>
      </w:pPr>
      <w:r>
        <w:rPr>
          <w:rFonts w:ascii="Liberation Sans Narrow" w:hAnsi="Liberation Sans Narrow" w:cs="Arial"/>
          <w:spacing w:val="-2"/>
        </w:rPr>
        <w:t>OPERADOR_SISTEMA: encarregado de listar e filtrar as entidade relacionadas no item 1 deste documento;</w:t>
      </w:r>
    </w:p>
    <w:p w14:paraId="7763EB33" w14:textId="23973D16" w:rsidR="00514981" w:rsidRDefault="00514981" w:rsidP="00BC02A3">
      <w:pPr>
        <w:pStyle w:val="TableParagraph"/>
        <w:numPr>
          <w:ilvl w:val="2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spacing w:val="-2"/>
        </w:rPr>
      </w:pPr>
      <w:r>
        <w:rPr>
          <w:rFonts w:ascii="Liberation Sans Narrow" w:hAnsi="Liberation Sans Narrow" w:cs="Arial"/>
          <w:spacing w:val="-2"/>
        </w:rPr>
        <w:t>ADMINISTRADOR_GERAL: encarregado do sistema. Tem acesso a funcionalidades como: Cadastrar, Listar, Editar e Deletar;</w:t>
      </w:r>
    </w:p>
    <w:p w14:paraId="5879A329" w14:textId="7B88E03B" w:rsidR="00BC02A3" w:rsidRPr="00042B19" w:rsidRDefault="00514981" w:rsidP="00BC02A3">
      <w:pPr>
        <w:pStyle w:val="TableParagraph"/>
        <w:numPr>
          <w:ilvl w:val="2"/>
          <w:numId w:val="39"/>
        </w:numPr>
        <w:tabs>
          <w:tab w:val="left" w:pos="392"/>
        </w:tabs>
        <w:spacing w:before="5" w:line="276" w:lineRule="auto"/>
        <w:jc w:val="both"/>
        <w:rPr>
          <w:rFonts w:ascii="Liberation Sans Narrow" w:hAnsi="Liberation Sans Narrow" w:cs="Arial"/>
          <w:spacing w:val="-2"/>
        </w:rPr>
      </w:pPr>
      <w:r>
        <w:rPr>
          <w:rFonts w:ascii="Liberation Sans Narrow" w:hAnsi="Liberation Sans Narrow" w:cs="Arial"/>
          <w:spacing w:val="-2"/>
        </w:rPr>
        <w:t>SUPER_</w:t>
      </w:r>
      <w:r w:rsidR="00BC02A3">
        <w:rPr>
          <w:rFonts w:ascii="Liberation Sans Narrow" w:hAnsi="Liberation Sans Narrow" w:cs="Arial"/>
          <w:spacing w:val="-2"/>
        </w:rPr>
        <w:t>OPERADOR</w:t>
      </w:r>
      <w:r>
        <w:rPr>
          <w:rFonts w:ascii="Liberation Sans Narrow" w:hAnsi="Liberation Sans Narrow" w:cs="Arial"/>
          <w:spacing w:val="-2"/>
        </w:rPr>
        <w:t xml:space="preserve">: tem acesso as funcionalidade do perfil de OPERADOR_SISTEMA e ADMINISTRADOR, perfil criado para atende </w:t>
      </w:r>
      <w:r w:rsidR="00014DFD">
        <w:rPr>
          <w:rFonts w:ascii="Liberation Sans Narrow" w:hAnsi="Liberation Sans Narrow" w:cs="Arial"/>
          <w:spacing w:val="-2"/>
        </w:rPr>
        <w:t>um eventual cadastramento em grandes quantidade</w:t>
      </w:r>
      <w:r>
        <w:rPr>
          <w:rFonts w:ascii="Liberation Sans Narrow" w:hAnsi="Liberation Sans Narrow" w:cs="Arial"/>
          <w:spacing w:val="-2"/>
        </w:rPr>
        <w:t>;</w:t>
      </w:r>
    </w:p>
    <w:p w14:paraId="12813D46" w14:textId="053E91C6" w:rsidR="007A4F8C" w:rsidRDefault="00AE47E0" w:rsidP="00AE47E0">
      <w:pPr>
        <w:pStyle w:val="PargrafodaLista"/>
        <w:numPr>
          <w:ilvl w:val="0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  <w:u w:val="single"/>
        </w:rPr>
      </w:pPr>
      <w:r>
        <w:rPr>
          <w:rFonts w:ascii="Liberation Sans Narrow" w:hAnsi="Liberation Sans Narrow" w:cs="Arial"/>
          <w:b/>
          <w:spacing w:val="-2"/>
          <w:u w:val="single"/>
        </w:rPr>
        <w:t>FUNCIONALIDADES:</w:t>
      </w:r>
    </w:p>
    <w:p w14:paraId="45938DF1" w14:textId="28C75DDB" w:rsidR="00AE47E0" w:rsidRPr="00AE47E0" w:rsidRDefault="00AE47E0" w:rsidP="00AE47E0">
      <w:pPr>
        <w:pStyle w:val="PargrafodaLista"/>
        <w:tabs>
          <w:tab w:val="left" w:pos="0"/>
        </w:tabs>
        <w:ind w:left="470"/>
        <w:jc w:val="both"/>
        <w:rPr>
          <w:rFonts w:ascii="Liberation Sans Narrow" w:hAnsi="Liberation Sans Narrow" w:cs="Arial"/>
          <w:b/>
          <w:spacing w:val="-2"/>
        </w:rPr>
      </w:pPr>
      <w:r w:rsidRPr="00AE47E0">
        <w:rPr>
          <w:rFonts w:ascii="Liberation Sans Narrow" w:hAnsi="Liberation Sans Narrow" w:cs="Arial"/>
          <w:b/>
          <w:spacing w:val="-2"/>
        </w:rPr>
        <w:t xml:space="preserve">Com </w:t>
      </w:r>
      <w:r>
        <w:rPr>
          <w:rFonts w:ascii="Liberation Sans Narrow" w:hAnsi="Liberation Sans Narrow" w:cs="Arial"/>
          <w:b/>
          <w:spacing w:val="-2"/>
        </w:rPr>
        <w:t xml:space="preserve">a Entrega da 1ª ETAPA os diversos Perfis elencados no item </w:t>
      </w:r>
      <w:r w:rsidR="004E701C">
        <w:rPr>
          <w:rFonts w:ascii="Liberation Sans Narrow" w:hAnsi="Liberation Sans Narrow" w:cs="Arial"/>
          <w:b/>
          <w:spacing w:val="-2"/>
        </w:rPr>
        <w:t>2 podem</w:t>
      </w:r>
      <w:r>
        <w:rPr>
          <w:rFonts w:ascii="Liberation Sans Narrow" w:hAnsi="Liberation Sans Narrow" w:cs="Arial"/>
          <w:b/>
          <w:spacing w:val="-2"/>
        </w:rPr>
        <w:t xml:space="preserve"> realizar as seguintes operações no HEFESTOS</w:t>
      </w:r>
    </w:p>
    <w:p w14:paraId="0F7E4066" w14:textId="77777777" w:rsidR="00AE47E0" w:rsidRPr="00AE47E0" w:rsidRDefault="00AE47E0" w:rsidP="00AE47E0">
      <w:pPr>
        <w:pStyle w:val="PargrafodaLista"/>
        <w:numPr>
          <w:ilvl w:val="1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  <w:u w:val="single"/>
        </w:rPr>
      </w:pPr>
      <w:r>
        <w:rPr>
          <w:rFonts w:ascii="Liberation Sans Narrow" w:hAnsi="Liberation Sans Narrow" w:cs="Arial"/>
          <w:spacing w:val="-2"/>
        </w:rPr>
        <w:t xml:space="preserve">OPERADOR_SISTEMA: </w:t>
      </w:r>
    </w:p>
    <w:p w14:paraId="440C6954" w14:textId="03DB4F4F" w:rsidR="00AE47E0" w:rsidRPr="00AE47E0" w:rsidRDefault="00AE47E0" w:rsidP="00AE47E0">
      <w:pPr>
        <w:pStyle w:val="PargrafodaLista"/>
        <w:numPr>
          <w:ilvl w:val="2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 w:rsidRPr="00AE47E0">
        <w:rPr>
          <w:rFonts w:ascii="Liberation Sans Narrow" w:hAnsi="Liberation Sans Narrow" w:cs="Arial"/>
          <w:spacing w:val="-2"/>
        </w:rPr>
        <w:t>Listar todas as Entidades contidas no item 1;</w:t>
      </w:r>
    </w:p>
    <w:p w14:paraId="534D5332" w14:textId="73FE17B8" w:rsidR="00AE47E0" w:rsidRPr="00AE47E0" w:rsidRDefault="00AE47E0" w:rsidP="00AE47E0">
      <w:pPr>
        <w:pStyle w:val="PargrafodaLista"/>
        <w:numPr>
          <w:ilvl w:val="2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 w:rsidRPr="00AE47E0">
        <w:rPr>
          <w:rFonts w:ascii="Liberation Sans Narrow" w:hAnsi="Liberation Sans Narrow" w:cs="Arial"/>
          <w:b/>
          <w:spacing w:val="-2"/>
        </w:rPr>
        <w:lastRenderedPageBreak/>
        <w:t>Filtrar pelos diversos filtros de campo dos formulários de pesquisa contidos em cada listar de Entidade;</w:t>
      </w:r>
    </w:p>
    <w:p w14:paraId="51AE8D61" w14:textId="4443E4D2" w:rsidR="00AE47E0" w:rsidRPr="00AE47E0" w:rsidRDefault="00AE47E0" w:rsidP="00AE47E0">
      <w:pPr>
        <w:pStyle w:val="PargrafodaLista"/>
        <w:numPr>
          <w:ilvl w:val="1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  <w:u w:val="single"/>
        </w:rPr>
      </w:pPr>
      <w:r>
        <w:rPr>
          <w:rFonts w:ascii="Liberation Sans Narrow" w:hAnsi="Liberation Sans Narrow" w:cs="Arial"/>
          <w:spacing w:val="-2"/>
        </w:rPr>
        <w:t>ADMINISTRADOR_GERAL:</w:t>
      </w:r>
    </w:p>
    <w:p w14:paraId="651E1C20" w14:textId="77777777" w:rsidR="00F4324C" w:rsidRPr="00AE47E0" w:rsidRDefault="00F4324C" w:rsidP="00F4324C">
      <w:pPr>
        <w:pStyle w:val="PargrafodaLista"/>
        <w:numPr>
          <w:ilvl w:val="2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 w:rsidRPr="00AE47E0">
        <w:rPr>
          <w:rFonts w:ascii="Liberation Sans Narrow" w:hAnsi="Liberation Sans Narrow" w:cs="Arial"/>
          <w:spacing w:val="-2"/>
        </w:rPr>
        <w:t>Listar todas as Entidades contidas no item 1;</w:t>
      </w:r>
    </w:p>
    <w:p w14:paraId="4F29E5B2" w14:textId="77777777" w:rsidR="00F4324C" w:rsidRPr="00AE47E0" w:rsidRDefault="00F4324C" w:rsidP="00F4324C">
      <w:pPr>
        <w:pStyle w:val="PargrafodaLista"/>
        <w:numPr>
          <w:ilvl w:val="2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 w:rsidRPr="00AE47E0">
        <w:rPr>
          <w:rFonts w:ascii="Liberation Sans Narrow" w:hAnsi="Liberation Sans Narrow" w:cs="Arial"/>
          <w:b/>
          <w:spacing w:val="-2"/>
        </w:rPr>
        <w:t>Filtrar pelos diversos filtros de campo dos formulários de pesquisa contidos em cada listar de Entidade;</w:t>
      </w:r>
    </w:p>
    <w:p w14:paraId="63838B73" w14:textId="05D6D96F" w:rsidR="00AE47E0" w:rsidRDefault="00F4324C" w:rsidP="00AE47E0">
      <w:pPr>
        <w:pStyle w:val="PargrafodaLista"/>
        <w:numPr>
          <w:ilvl w:val="2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 w:rsidRPr="00F4324C">
        <w:rPr>
          <w:rFonts w:ascii="Liberation Sans Narrow" w:hAnsi="Liberation Sans Narrow" w:cs="Arial"/>
          <w:b/>
          <w:spacing w:val="-2"/>
        </w:rPr>
        <w:t>Cadastrar Categorias, Modelo e Produto;</w:t>
      </w:r>
    </w:p>
    <w:p w14:paraId="3789E17C" w14:textId="121C6812" w:rsidR="00F4324C" w:rsidRPr="00F4324C" w:rsidRDefault="00F4324C" w:rsidP="00F4324C">
      <w:pPr>
        <w:pStyle w:val="PargrafodaLista"/>
        <w:numPr>
          <w:ilvl w:val="1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>
        <w:rPr>
          <w:rFonts w:ascii="Liberation Sans Narrow" w:hAnsi="Liberation Sans Narrow" w:cs="Arial"/>
          <w:spacing w:val="-2"/>
        </w:rPr>
        <w:t>SUPER_OPERADOR:</w:t>
      </w:r>
    </w:p>
    <w:p w14:paraId="754341B1" w14:textId="77777777" w:rsidR="00F4324C" w:rsidRPr="00AE47E0" w:rsidRDefault="00F4324C" w:rsidP="00F4324C">
      <w:pPr>
        <w:pStyle w:val="PargrafodaLista"/>
        <w:numPr>
          <w:ilvl w:val="2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 w:rsidRPr="00AE47E0">
        <w:rPr>
          <w:rFonts w:ascii="Liberation Sans Narrow" w:hAnsi="Liberation Sans Narrow" w:cs="Arial"/>
          <w:spacing w:val="-2"/>
        </w:rPr>
        <w:t>Listar todas as Entidades contidas no item 1;</w:t>
      </w:r>
    </w:p>
    <w:p w14:paraId="303C0CA7" w14:textId="77777777" w:rsidR="00F4324C" w:rsidRDefault="00F4324C" w:rsidP="00F4324C">
      <w:pPr>
        <w:pStyle w:val="PargrafodaLista"/>
        <w:numPr>
          <w:ilvl w:val="2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 w:rsidRPr="00AE47E0">
        <w:rPr>
          <w:rFonts w:ascii="Liberation Sans Narrow" w:hAnsi="Liberation Sans Narrow" w:cs="Arial"/>
          <w:b/>
          <w:spacing w:val="-2"/>
        </w:rPr>
        <w:t>Filtrar pelos diversos filtros de campo dos formulários de pesquisa contidos em cada listar de Entidade;</w:t>
      </w:r>
    </w:p>
    <w:p w14:paraId="642AA12F" w14:textId="0500B443" w:rsidR="002640E1" w:rsidRPr="002640E1" w:rsidRDefault="00F4324C" w:rsidP="002640E1">
      <w:pPr>
        <w:pStyle w:val="PargrafodaLista"/>
        <w:numPr>
          <w:ilvl w:val="2"/>
          <w:numId w:val="39"/>
        </w:numPr>
        <w:tabs>
          <w:tab w:val="left" w:pos="0"/>
        </w:tabs>
        <w:jc w:val="both"/>
        <w:rPr>
          <w:rFonts w:ascii="Liberation Sans Narrow" w:hAnsi="Liberation Sans Narrow" w:cs="Arial"/>
          <w:b/>
          <w:spacing w:val="-2"/>
        </w:rPr>
      </w:pPr>
      <w:r>
        <w:rPr>
          <w:rFonts w:ascii="Liberation Sans Narrow" w:hAnsi="Liberation Sans Narrow" w:cs="Arial"/>
          <w:b/>
          <w:spacing w:val="-2"/>
        </w:rPr>
        <w:t>Re</w:t>
      </w:r>
      <w:r w:rsidR="002640E1" w:rsidRPr="002640E1">
        <w:rPr>
          <w:rFonts w:ascii="Liberation Sans Narrow" w:hAnsi="Liberation Sans Narrow" w:cs="Arial"/>
          <w:b/>
          <w:spacing w:val="-2"/>
        </w:rPr>
        <w:t>alizar o cadastro de Categorias, Modelos e Produtos;</w:t>
      </w:r>
    </w:p>
    <w:p w14:paraId="42340461" w14:textId="52766176" w:rsidR="00F4324C" w:rsidRDefault="002640E1" w:rsidP="002640E1">
      <w:pPr>
        <w:pStyle w:val="PargrafodaLista"/>
        <w:tabs>
          <w:tab w:val="left" w:pos="0"/>
        </w:tabs>
        <w:ind w:left="1910"/>
        <w:jc w:val="both"/>
        <w:rPr>
          <w:rFonts w:ascii="Liberation Sans Narrow" w:hAnsi="Liberation Sans Narrow" w:cs="Arial"/>
          <w:b/>
          <w:spacing w:val="-2"/>
        </w:rPr>
      </w:pPr>
      <w:r w:rsidRPr="002640E1">
        <w:rPr>
          <w:rFonts w:ascii="Liberation Sans Narrow" w:hAnsi="Liberation Sans Narrow" w:cs="Arial"/>
          <w:b/>
          <w:spacing w:val="-2"/>
        </w:rPr>
        <w:t>Observação: Este perfil será utilizado exclusivamente para situações que demandem cadastro em massa de entidades, sendo de caráter temporário e destinado apenas aos momentos críticos do sistema.</w:t>
      </w:r>
    </w:p>
    <w:p w14:paraId="00E9C5A7" w14:textId="77777777" w:rsidR="00AE28C0" w:rsidRDefault="00AE28C0" w:rsidP="002640E1">
      <w:pPr>
        <w:pStyle w:val="PargrafodaLista"/>
        <w:tabs>
          <w:tab w:val="left" w:pos="0"/>
        </w:tabs>
        <w:ind w:left="1910"/>
        <w:jc w:val="both"/>
        <w:rPr>
          <w:rFonts w:ascii="Liberation Sans Narrow" w:hAnsi="Liberation Sans Narrow" w:cs="Arial"/>
          <w:b/>
          <w:spacing w:val="-2"/>
        </w:rPr>
      </w:pPr>
    </w:p>
    <w:p w14:paraId="5A2BDE71" w14:textId="77777777" w:rsidR="00AE28C0" w:rsidRDefault="00AE28C0" w:rsidP="002640E1">
      <w:pPr>
        <w:pStyle w:val="PargrafodaLista"/>
        <w:tabs>
          <w:tab w:val="left" w:pos="0"/>
        </w:tabs>
        <w:ind w:left="1910"/>
        <w:jc w:val="both"/>
        <w:rPr>
          <w:rFonts w:ascii="Liberation Sans Narrow" w:hAnsi="Liberation Sans Narrow" w:cs="Arial"/>
          <w:b/>
          <w:spacing w:val="-2"/>
        </w:rPr>
      </w:pPr>
    </w:p>
    <w:p w14:paraId="055DCC52" w14:textId="77777777" w:rsidR="00AE28C0" w:rsidRDefault="00AE28C0" w:rsidP="002B733A">
      <w:pPr>
        <w:pStyle w:val="PargrafodaLista"/>
        <w:keepNext/>
        <w:tabs>
          <w:tab w:val="left" w:pos="0"/>
        </w:tabs>
        <w:ind w:left="993"/>
        <w:jc w:val="both"/>
      </w:pPr>
      <w:r>
        <w:rPr>
          <w:rFonts w:ascii="Liberation Sans Narrow" w:hAnsi="Liberation Sans Narrow" w:cs="Arial"/>
          <w:b/>
          <w:noProof/>
          <w:spacing w:val="-2"/>
        </w:rPr>
        <w:drawing>
          <wp:inline distT="0" distB="0" distL="0" distR="0" wp14:anchorId="2D4FBD87" wp14:editId="65606724">
            <wp:extent cx="4228829" cy="1821036"/>
            <wp:effectExtent l="0" t="0" r="635" b="8255"/>
            <wp:docPr id="16976396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384" cy="185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E33DC" w14:textId="49109D60" w:rsidR="00AE28C0" w:rsidRPr="00AE28C0" w:rsidRDefault="00AE28C0" w:rsidP="002B733A">
      <w:pPr>
        <w:pStyle w:val="Legenda"/>
        <w:ind w:left="993"/>
        <w:jc w:val="both"/>
        <w:rPr>
          <w:rFonts w:ascii="Liberation Sans Narrow" w:hAnsi="Liberation Sans Narrow" w:cs="Arial"/>
          <w:b/>
          <w:spacing w:val="-2"/>
          <w:u w:val="single"/>
        </w:rPr>
      </w:pPr>
      <w:r>
        <w:t xml:space="preserve">Figura </w:t>
      </w:r>
      <w:fldSimple w:instr=" SEQ Figura \* ARABIC ">
        <w:r w:rsidR="009759FF">
          <w:rPr>
            <w:noProof/>
          </w:rPr>
          <w:t>2</w:t>
        </w:r>
      </w:fldSimple>
    </w:p>
    <w:p w14:paraId="666CF6BC" w14:textId="560FBA4C" w:rsidR="00F26AD4" w:rsidRPr="00F4324C" w:rsidRDefault="00F26AD4" w:rsidP="00973212">
      <w:pPr>
        <w:spacing w:line="276" w:lineRule="auto"/>
        <w:ind w:left="92"/>
        <w:jc w:val="both"/>
        <w:rPr>
          <w:rFonts w:ascii="Liberation Sans Narrow" w:hAnsi="Liberation Sans Narrow" w:cs="Arial"/>
          <w:spacing w:val="-2"/>
          <w:sz w:val="18"/>
          <w:szCs w:val="18"/>
        </w:rPr>
      </w:pPr>
    </w:p>
    <w:p w14:paraId="7D427D29" w14:textId="77777777" w:rsidR="00F26AD4" w:rsidRPr="00F4324C" w:rsidRDefault="00F26AD4" w:rsidP="00973212">
      <w:pPr>
        <w:spacing w:line="276" w:lineRule="auto"/>
        <w:ind w:left="92"/>
        <w:jc w:val="both"/>
        <w:rPr>
          <w:rFonts w:ascii="Liberation Sans Narrow" w:hAnsi="Liberation Sans Narrow" w:cs="Arial"/>
          <w:spacing w:val="-2"/>
          <w:sz w:val="18"/>
          <w:szCs w:val="18"/>
        </w:rPr>
      </w:pPr>
    </w:p>
    <w:p w14:paraId="7AC87930" w14:textId="77777777" w:rsidR="005D2836" w:rsidRPr="005E36B8" w:rsidRDefault="00812D2D" w:rsidP="00563C63">
      <w:pPr>
        <w:pStyle w:val="Ttulo1"/>
        <w:shd w:val="clear" w:color="auto" w:fill="D9D9D9" w:themeFill="background1" w:themeFillShade="D9"/>
        <w:jc w:val="center"/>
        <w:rPr>
          <w:rFonts w:ascii="Liberation Sans Narrow" w:eastAsiaTheme="minorHAnsi" w:hAnsi="Liberation Sans Narrow" w:cs="Arial"/>
          <w:bCs w:val="0"/>
          <w:color w:val="000000" w:themeColor="text1"/>
          <w:sz w:val="26"/>
          <w:szCs w:val="26"/>
        </w:rPr>
      </w:pPr>
      <w:r w:rsidRPr="005E36B8">
        <w:rPr>
          <w:rFonts w:ascii="Liberation Sans Narrow" w:eastAsiaTheme="minorHAnsi" w:hAnsi="Liberation Sans Narrow" w:cs="Arial"/>
          <w:bCs w:val="0"/>
          <w:color w:val="000000" w:themeColor="text1"/>
          <w:sz w:val="26"/>
          <w:szCs w:val="26"/>
        </w:rPr>
        <w:t>INFORMAÇÕES ADICIONAIS</w:t>
      </w:r>
    </w:p>
    <w:p w14:paraId="77DE2AD5" w14:textId="77777777" w:rsidR="005D2836" w:rsidRPr="005E36B8" w:rsidRDefault="005D2836" w:rsidP="005D2836">
      <w:pPr>
        <w:rPr>
          <w:rFonts w:ascii="Liberation Sans Narrow" w:hAnsi="Liberation Sans Narrow"/>
        </w:rPr>
      </w:pPr>
    </w:p>
    <w:p w14:paraId="06B6B79F" w14:textId="51427F8A" w:rsidR="005E36B8" w:rsidRDefault="00AE47E0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>Outras entregas serão realizadas de acordo com cronograma já acordado em reunião anterior.</w:t>
      </w:r>
    </w:p>
    <w:p w14:paraId="1E62998D" w14:textId="3DBB8315" w:rsidR="00EA4CE4" w:rsidRDefault="00EA4CE4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 xml:space="preserve">Foram criados três vídeos que explicam o uso das funcionalidades nessa 1ª etapa. </w:t>
      </w:r>
      <w:proofErr w:type="gramStart"/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>O vídeos</w:t>
      </w:r>
      <w:proofErr w:type="gramEnd"/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 xml:space="preserve"> estão disponíveis nos endereços eletrônicos:</w:t>
      </w:r>
    </w:p>
    <w:p w14:paraId="728304BD" w14:textId="2051F3F9" w:rsidR="00EA4CE4" w:rsidRDefault="0044548A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>Como logar no sistema:</w:t>
      </w:r>
    </w:p>
    <w:p w14:paraId="3B0C3400" w14:textId="020F0FF5" w:rsidR="00EA4CE4" w:rsidRDefault="003D11B8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 xml:space="preserve">Vídeo 1. </w:t>
      </w:r>
      <w:hyperlink r:id="rId10" w:history="1">
        <w:r w:rsidRPr="00423D20">
          <w:rPr>
            <w:rStyle w:val="Hyperlink"/>
            <w:rFonts w:ascii="Liberation Sans Narrow" w:eastAsiaTheme="minorHAnsi" w:hAnsi="Liberation Sans Narrow" w:cs="Arial"/>
            <w:sz w:val="22"/>
            <w:szCs w:val="22"/>
            <w:lang w:eastAsia="en-US"/>
          </w:rPr>
          <w:t>https://youtu.be/jydVelhXRTU</w:t>
        </w:r>
      </w:hyperlink>
    </w:p>
    <w:p w14:paraId="2A22FDC4" w14:textId="063EA666" w:rsidR="0044548A" w:rsidRDefault="0044548A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ab/>
      </w:r>
    </w:p>
    <w:p w14:paraId="70592083" w14:textId="106D2ECC" w:rsidR="00EA4CE4" w:rsidRPr="0044548A" w:rsidRDefault="0044548A" w:rsidP="0044548A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u w:val="single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>Lista as entidades:</w:t>
      </w:r>
    </w:p>
    <w:p w14:paraId="2DDC9938" w14:textId="6137AC99" w:rsidR="00EA4CE4" w:rsidRDefault="0044548A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 xml:space="preserve">Vídeo 2. </w:t>
      </w:r>
      <w:hyperlink r:id="rId11" w:history="1">
        <w:r w:rsidRPr="00423D20">
          <w:rPr>
            <w:rStyle w:val="Hyperlink"/>
            <w:rFonts w:ascii="Liberation Sans Narrow" w:eastAsiaTheme="minorHAnsi" w:hAnsi="Liberation Sans Narrow" w:cs="Arial"/>
            <w:sz w:val="22"/>
            <w:szCs w:val="22"/>
            <w:lang w:eastAsia="en-US"/>
          </w:rPr>
          <w:t>https://youtu.be/EkNbapK7QMY</w:t>
        </w:r>
      </w:hyperlink>
    </w:p>
    <w:p w14:paraId="00846DD0" w14:textId="58873E31" w:rsidR="0044548A" w:rsidRDefault="0044548A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ab/>
      </w:r>
    </w:p>
    <w:p w14:paraId="6739DE1B" w14:textId="6F32F1A5" w:rsidR="00EA4CE4" w:rsidRDefault="0044548A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>Salvar as entidades:</w:t>
      </w:r>
    </w:p>
    <w:p w14:paraId="5EE49E6E" w14:textId="71232D56" w:rsidR="00EA4CE4" w:rsidRDefault="0044548A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 xml:space="preserve">Vídeo 3. </w:t>
      </w:r>
      <w:hyperlink r:id="rId12" w:history="1">
        <w:r w:rsidRPr="00423D20">
          <w:rPr>
            <w:rStyle w:val="Hyperlink"/>
            <w:rFonts w:ascii="Liberation Sans Narrow" w:eastAsiaTheme="minorHAnsi" w:hAnsi="Liberation Sans Narrow" w:cs="Arial"/>
            <w:sz w:val="22"/>
            <w:szCs w:val="22"/>
            <w:lang w:eastAsia="en-US"/>
          </w:rPr>
          <w:t>https://youtu.be/eZmo8cmZvpY</w:t>
        </w:r>
      </w:hyperlink>
    </w:p>
    <w:p w14:paraId="35CE7373" w14:textId="0D905E74" w:rsidR="0044548A" w:rsidRDefault="0044548A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  <w:r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  <w:tab/>
      </w:r>
    </w:p>
    <w:p w14:paraId="40F71917" w14:textId="77777777" w:rsidR="00EA4CE4" w:rsidRDefault="00EA4CE4" w:rsidP="00B73B18">
      <w:pPr>
        <w:pStyle w:val="western"/>
        <w:tabs>
          <w:tab w:val="num" w:pos="2160"/>
        </w:tabs>
        <w:spacing w:before="0" w:beforeAutospacing="0" w:after="0" w:line="240" w:lineRule="auto"/>
        <w:ind w:left="284"/>
        <w:jc w:val="left"/>
        <w:rPr>
          <w:rFonts w:ascii="Liberation Sans Narrow" w:eastAsiaTheme="minorHAnsi" w:hAnsi="Liberation Sans Narrow" w:cs="Arial"/>
          <w:color w:val="000000" w:themeColor="text1"/>
          <w:sz w:val="22"/>
          <w:szCs w:val="22"/>
          <w:lang w:eastAsia="en-US"/>
        </w:rPr>
      </w:pPr>
    </w:p>
    <w:p w14:paraId="0E28062B" w14:textId="77777777" w:rsidR="005D2836" w:rsidRPr="005E36B8" w:rsidRDefault="005D2836" w:rsidP="005D2836">
      <w:pPr>
        <w:rPr>
          <w:rFonts w:ascii="Liberation Sans Narrow" w:hAnsi="Liberation Sans Narrow"/>
        </w:rPr>
      </w:pPr>
    </w:p>
    <w:p w14:paraId="30814769" w14:textId="77777777" w:rsidR="005E36B8" w:rsidRPr="005E36B8" w:rsidRDefault="005E36B8" w:rsidP="00BB00DF">
      <w:pPr>
        <w:pStyle w:val="PargrafodaLista"/>
        <w:spacing w:after="0" w:line="360" w:lineRule="auto"/>
        <w:ind w:left="284"/>
        <w:rPr>
          <w:rFonts w:ascii="Liberation Sans Narrow" w:hAnsi="Liberation Sans Narrow" w:cs="Arial"/>
          <w:color w:val="000000" w:themeColor="text1"/>
          <w:sz w:val="26"/>
          <w:szCs w:val="26"/>
        </w:rPr>
      </w:pPr>
    </w:p>
    <w:p w14:paraId="6A9D4BED" w14:textId="1960F164" w:rsidR="008B2645" w:rsidRPr="00AE47E0" w:rsidRDefault="00AE47E0" w:rsidP="00563C63">
      <w:pPr>
        <w:shd w:val="clear" w:color="auto" w:fill="D9D9D9" w:themeFill="background1" w:themeFillShade="D9"/>
        <w:jc w:val="center"/>
        <w:rPr>
          <w:rFonts w:ascii="Liberation Sans Narrow" w:hAnsi="Liberation Sans Narrow" w:cs="Arial"/>
          <w:b/>
          <w:color w:val="000000" w:themeColor="text1"/>
          <w:sz w:val="26"/>
          <w:szCs w:val="26"/>
          <w:u w:val="single"/>
        </w:rPr>
      </w:pPr>
      <w:r>
        <w:rPr>
          <w:rFonts w:ascii="Liberation Sans Narrow" w:hAnsi="Liberation Sans Narrow" w:cs="Arial"/>
          <w:b/>
          <w:color w:val="000000" w:themeColor="text1"/>
          <w:sz w:val="26"/>
          <w:szCs w:val="26"/>
        </w:rPr>
        <w:t>RECEBIDO POR:</w:t>
      </w:r>
    </w:p>
    <w:p w14:paraId="2F76B990" w14:textId="77777777" w:rsidR="007A75B5" w:rsidRPr="005E36B8" w:rsidRDefault="007A75B5" w:rsidP="00A369AD">
      <w:pPr>
        <w:spacing w:line="360" w:lineRule="auto"/>
        <w:rPr>
          <w:rFonts w:ascii="Liberation Sans Narrow" w:hAnsi="Liberation Sans Narrow" w:cs="Arial"/>
          <w:b/>
          <w:color w:val="000000" w:themeColor="text1"/>
          <w:sz w:val="26"/>
          <w:szCs w:val="26"/>
        </w:rPr>
      </w:pPr>
    </w:p>
    <w:p w14:paraId="78B98374" w14:textId="77777777" w:rsidR="008B2645" w:rsidRPr="005E36B8" w:rsidRDefault="008B2645" w:rsidP="00973212">
      <w:pPr>
        <w:spacing w:line="360" w:lineRule="auto"/>
        <w:jc w:val="both"/>
        <w:rPr>
          <w:rFonts w:ascii="Liberation Sans Narrow" w:hAnsi="Liberation Sans Narrow" w:cs="Arial"/>
          <w:color w:val="000000" w:themeColor="text1"/>
        </w:rPr>
      </w:pPr>
      <w:r w:rsidRPr="005E36B8">
        <w:rPr>
          <w:rFonts w:ascii="Liberation Sans Narrow" w:hAnsi="Liberation Sans Narrow" w:cs="Arial"/>
          <w:color w:val="000000" w:themeColor="text1"/>
        </w:rPr>
        <w:t>O</w:t>
      </w:r>
      <w:r w:rsidR="00A10E6F" w:rsidRPr="005E36B8">
        <w:rPr>
          <w:rFonts w:ascii="Liberation Sans Narrow" w:hAnsi="Liberation Sans Narrow" w:cs="Arial"/>
          <w:color w:val="000000" w:themeColor="text1"/>
        </w:rPr>
        <w:t>(</w:t>
      </w:r>
      <w:r w:rsidRPr="005E36B8">
        <w:rPr>
          <w:rFonts w:ascii="Liberation Sans Narrow" w:hAnsi="Liberation Sans Narrow" w:cs="Arial"/>
          <w:color w:val="000000" w:themeColor="text1"/>
        </w:rPr>
        <w:t>s</w:t>
      </w:r>
      <w:r w:rsidR="00A10E6F" w:rsidRPr="005E36B8">
        <w:rPr>
          <w:rFonts w:ascii="Liberation Sans Narrow" w:hAnsi="Liberation Sans Narrow" w:cs="Arial"/>
          <w:color w:val="000000" w:themeColor="text1"/>
        </w:rPr>
        <w:t>)</w:t>
      </w:r>
      <w:r w:rsidRPr="005E36B8">
        <w:rPr>
          <w:rFonts w:ascii="Liberation Sans Narrow" w:hAnsi="Liberation Sans Narrow" w:cs="Arial"/>
          <w:color w:val="000000" w:themeColor="text1"/>
        </w:rPr>
        <w:t xml:space="preserve"> participante</w:t>
      </w:r>
      <w:r w:rsidR="00A10E6F" w:rsidRPr="005E36B8">
        <w:rPr>
          <w:rFonts w:ascii="Liberation Sans Narrow" w:hAnsi="Liberation Sans Narrow" w:cs="Arial"/>
          <w:color w:val="000000" w:themeColor="text1"/>
        </w:rPr>
        <w:t>(</w:t>
      </w:r>
      <w:r w:rsidRPr="005E36B8">
        <w:rPr>
          <w:rFonts w:ascii="Liberation Sans Narrow" w:hAnsi="Liberation Sans Narrow" w:cs="Arial"/>
          <w:color w:val="000000" w:themeColor="text1"/>
        </w:rPr>
        <w:t>s</w:t>
      </w:r>
      <w:r w:rsidR="00A10E6F" w:rsidRPr="005E36B8">
        <w:rPr>
          <w:rFonts w:ascii="Liberation Sans Narrow" w:hAnsi="Liberation Sans Narrow" w:cs="Arial"/>
          <w:color w:val="000000" w:themeColor="text1"/>
        </w:rPr>
        <w:t>)</w:t>
      </w:r>
      <w:r w:rsidRPr="005E36B8">
        <w:rPr>
          <w:rFonts w:ascii="Liberation Sans Narrow" w:hAnsi="Liberation Sans Narrow" w:cs="Arial"/>
          <w:color w:val="000000" w:themeColor="text1"/>
        </w:rPr>
        <w:t xml:space="preserve"> abaixo atesta</w:t>
      </w:r>
      <w:r w:rsidR="00A10E6F" w:rsidRPr="005E36B8">
        <w:rPr>
          <w:rFonts w:ascii="Liberation Sans Narrow" w:hAnsi="Liberation Sans Narrow" w:cs="Arial"/>
          <w:color w:val="000000" w:themeColor="text1"/>
        </w:rPr>
        <w:t>(</w:t>
      </w:r>
      <w:r w:rsidRPr="005E36B8">
        <w:rPr>
          <w:rFonts w:ascii="Liberation Sans Narrow" w:hAnsi="Liberation Sans Narrow" w:cs="Arial"/>
          <w:color w:val="000000" w:themeColor="text1"/>
        </w:rPr>
        <w:t>m</w:t>
      </w:r>
      <w:r w:rsidR="00A10E6F" w:rsidRPr="005E36B8">
        <w:rPr>
          <w:rFonts w:ascii="Liberation Sans Narrow" w:hAnsi="Liberation Sans Narrow" w:cs="Arial"/>
          <w:color w:val="000000" w:themeColor="text1"/>
        </w:rPr>
        <w:t>)</w:t>
      </w:r>
      <w:r w:rsidRPr="005E36B8">
        <w:rPr>
          <w:rFonts w:ascii="Liberation Sans Narrow" w:hAnsi="Liberation Sans Narrow" w:cs="Arial"/>
          <w:color w:val="000000" w:themeColor="text1"/>
        </w:rPr>
        <w:t xml:space="preserve"> </w:t>
      </w:r>
      <w:r w:rsidR="00973212" w:rsidRPr="005E36B8">
        <w:rPr>
          <w:rFonts w:ascii="Liberation Sans Narrow" w:hAnsi="Liberation Sans Narrow" w:cs="Arial"/>
          <w:color w:val="000000" w:themeColor="text1"/>
        </w:rPr>
        <w:t>o cumprimento dos requisitos e critérios de aceitação da entrega</w:t>
      </w:r>
      <w:r w:rsidR="00B73B18">
        <w:rPr>
          <w:rFonts w:ascii="Liberation Sans Narrow" w:hAnsi="Liberation Sans Narrow" w:cs="Arial"/>
          <w:color w:val="000000" w:themeColor="text1"/>
        </w:rPr>
        <w:t>.</w:t>
      </w:r>
    </w:p>
    <w:p w14:paraId="7FF4F78B" w14:textId="77777777" w:rsidR="005D2836" w:rsidRPr="005D2836" w:rsidRDefault="005D2836" w:rsidP="006170E5">
      <w:pPr>
        <w:spacing w:line="360" w:lineRule="auto"/>
        <w:rPr>
          <w:rFonts w:ascii="Liberation Sans Narrow" w:hAnsi="Liberation Sans Narrow" w:cs="Arial"/>
          <w:color w:val="000000" w:themeColor="text1"/>
          <w:sz w:val="26"/>
          <w:szCs w:val="26"/>
        </w:rPr>
      </w:pPr>
    </w:p>
    <w:sectPr w:rsidR="005D2836" w:rsidRPr="005D2836" w:rsidSect="00AB30D7">
      <w:footerReference w:type="default" r:id="rId13"/>
      <w:pgSz w:w="11906" w:h="16838"/>
      <w:pgMar w:top="993" w:right="1701" w:bottom="709" w:left="1701" w:header="708" w:footer="2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9B907" w14:textId="77777777" w:rsidR="00075037" w:rsidRDefault="00075037" w:rsidP="005E1593">
      <w:r>
        <w:separator/>
      </w:r>
    </w:p>
  </w:endnote>
  <w:endnote w:type="continuationSeparator" w:id="0">
    <w:p w14:paraId="5A895ACE" w14:textId="77777777" w:rsidR="00075037" w:rsidRDefault="0007503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4725A" w14:textId="77777777" w:rsidR="006170E5" w:rsidRPr="005A198E" w:rsidRDefault="006170E5" w:rsidP="006170E5">
    <w:pPr>
      <w:pStyle w:val="Rodap"/>
      <w:jc w:val="center"/>
      <w:rPr>
        <w:rFonts w:ascii="Arial" w:hAnsi="Arial"/>
        <w:color w:val="808080" w:themeColor="background1" w:themeShade="80"/>
        <w:sz w:val="14"/>
        <w:szCs w:val="14"/>
      </w:rPr>
    </w:pPr>
    <w:r w:rsidRPr="005A198E">
      <w:rPr>
        <w:rFonts w:ascii="Arial" w:hAnsi="Arial"/>
        <w:color w:val="808080" w:themeColor="background1" w:themeShade="80"/>
        <w:sz w:val="14"/>
        <w:szCs w:val="14"/>
      </w:rPr>
      <w:t>Secretaria da Administração Penitenciária e Ressocialização • Rua Tenente Benévolo, 1055 – Meireles</w:t>
    </w:r>
    <w:r w:rsidR="008C627F">
      <w:rPr>
        <w:rFonts w:ascii="Arial" w:hAnsi="Arial"/>
        <w:color w:val="808080" w:themeColor="background1" w:themeShade="80"/>
        <w:sz w:val="14"/>
        <w:szCs w:val="14"/>
      </w:rPr>
      <w:t xml:space="preserve">                  </w:t>
    </w:r>
  </w:p>
  <w:p w14:paraId="25C3B2AD" w14:textId="77777777" w:rsidR="006170E5" w:rsidRPr="005A198E" w:rsidRDefault="006170E5" w:rsidP="006170E5">
    <w:pPr>
      <w:spacing w:line="360" w:lineRule="auto"/>
      <w:jc w:val="center"/>
      <w:rPr>
        <w:color w:val="808080" w:themeColor="background1" w:themeShade="80"/>
        <w:sz w:val="20"/>
        <w:szCs w:val="20"/>
      </w:rPr>
    </w:pPr>
    <w:r w:rsidRPr="005A198E">
      <w:rPr>
        <w:rFonts w:ascii="Arial" w:hAnsi="Arial"/>
        <w:color w:val="808080" w:themeColor="background1" w:themeShade="80"/>
        <w:sz w:val="14"/>
        <w:szCs w:val="14"/>
      </w:rPr>
      <w:t>CEP: 60160-040 • Fortaleza – Ceará • Fone: (85) 3101.2841</w:t>
    </w:r>
  </w:p>
  <w:p w14:paraId="5FAA515D" w14:textId="77777777" w:rsidR="006170E5" w:rsidRDefault="006170E5">
    <w:pPr>
      <w:pStyle w:val="Rodap"/>
    </w:pPr>
  </w:p>
  <w:p w14:paraId="240057AB" w14:textId="77777777" w:rsidR="00227293" w:rsidRDefault="0022729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94F90" w14:textId="77777777" w:rsidR="00075037" w:rsidRDefault="00075037" w:rsidP="005E1593">
      <w:r>
        <w:separator/>
      </w:r>
    </w:p>
  </w:footnote>
  <w:footnote w:type="continuationSeparator" w:id="0">
    <w:p w14:paraId="66713E3B" w14:textId="77777777" w:rsidR="00075037" w:rsidRDefault="00075037" w:rsidP="005E1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6DC"/>
    <w:multiLevelType w:val="hybridMultilevel"/>
    <w:tmpl w:val="4704D1E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920C3"/>
    <w:multiLevelType w:val="hybridMultilevel"/>
    <w:tmpl w:val="6624C8C4"/>
    <w:lvl w:ilvl="0" w:tplc="984E767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80529"/>
    <w:multiLevelType w:val="hybridMultilevel"/>
    <w:tmpl w:val="B246C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4FEB"/>
    <w:multiLevelType w:val="hybridMultilevel"/>
    <w:tmpl w:val="4B3E1C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63EA4"/>
    <w:multiLevelType w:val="hybridMultilevel"/>
    <w:tmpl w:val="C798B0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4789"/>
    <w:multiLevelType w:val="hybridMultilevel"/>
    <w:tmpl w:val="1A080DAC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3E4327"/>
    <w:multiLevelType w:val="hybridMultilevel"/>
    <w:tmpl w:val="DE504D8C"/>
    <w:lvl w:ilvl="0" w:tplc="16C84002">
      <w:start w:val="5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3838B5"/>
    <w:multiLevelType w:val="hybridMultilevel"/>
    <w:tmpl w:val="55EE1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B624D4"/>
    <w:multiLevelType w:val="hybridMultilevel"/>
    <w:tmpl w:val="3BA4919E"/>
    <w:lvl w:ilvl="0" w:tplc="ACEEC43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07E29"/>
    <w:multiLevelType w:val="multilevel"/>
    <w:tmpl w:val="68A859D6"/>
    <w:lvl w:ilvl="0">
      <w:start w:val="1"/>
      <w:numFmt w:val="decimal"/>
      <w:lvlText w:val="%1."/>
      <w:lvlJc w:val="left"/>
      <w:pPr>
        <w:tabs>
          <w:tab w:val="num" w:pos="0"/>
        </w:tabs>
        <w:ind w:left="393" w:hanging="284"/>
      </w:pPr>
      <w:rPr>
        <w:rFonts w:ascii="Arial MT" w:eastAsia="Arial MT" w:hAnsi="Arial MT" w:cs="Arial MT"/>
        <w:b w:val="0"/>
        <w:bCs w:val="0"/>
        <w:i w:val="0"/>
        <w:iCs w:val="0"/>
        <w:spacing w:val="-3"/>
        <w:w w:val="100"/>
        <w:sz w:val="21"/>
        <w:szCs w:val="21"/>
        <w:lang w:val="pt-PT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224" w:hanging="284"/>
      </w:pPr>
      <w:rPr>
        <w:rFonts w:ascii="Symbol" w:hAnsi="Symbol" w:cs="Symbol" w:hint="default"/>
        <w:lang w:val="pt-PT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048" w:hanging="284"/>
      </w:pPr>
      <w:rPr>
        <w:rFonts w:ascii="Symbol" w:hAnsi="Symbol" w:cs="Symbol" w:hint="default"/>
        <w:lang w:val="pt-PT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2872" w:hanging="284"/>
      </w:pPr>
      <w:rPr>
        <w:rFonts w:ascii="Symbol" w:hAnsi="Symbol" w:cs="Symbol" w:hint="default"/>
        <w:lang w:val="pt-PT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3697" w:hanging="284"/>
      </w:pPr>
      <w:rPr>
        <w:rFonts w:ascii="Symbol" w:hAnsi="Symbol" w:cs="Symbol" w:hint="default"/>
        <w:lang w:val="pt-PT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4521" w:hanging="284"/>
      </w:pPr>
      <w:rPr>
        <w:rFonts w:ascii="Symbol" w:hAnsi="Symbol" w:cs="Symbol" w:hint="default"/>
        <w:lang w:val="pt-PT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5345" w:hanging="284"/>
      </w:pPr>
      <w:rPr>
        <w:rFonts w:ascii="Symbol" w:hAnsi="Symbol" w:cs="Symbol" w:hint="default"/>
        <w:lang w:val="pt-PT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6170" w:hanging="284"/>
      </w:pPr>
      <w:rPr>
        <w:rFonts w:ascii="Symbol" w:hAnsi="Symbol" w:cs="Symbol" w:hint="default"/>
        <w:lang w:val="pt-PT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6994" w:hanging="284"/>
      </w:pPr>
      <w:rPr>
        <w:rFonts w:ascii="Symbol" w:hAnsi="Symbol" w:cs="Symbol" w:hint="default"/>
        <w:lang w:val="pt-PT" w:eastAsia="en-US" w:bidi="ar-SA"/>
      </w:rPr>
    </w:lvl>
  </w:abstractNum>
  <w:abstractNum w:abstractNumId="10" w15:restartNumberingAfterBreak="0">
    <w:nsid w:val="1E6A04FD"/>
    <w:multiLevelType w:val="hybridMultilevel"/>
    <w:tmpl w:val="CA024BF2"/>
    <w:lvl w:ilvl="0" w:tplc="A26A5C92">
      <w:start w:val="4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566CD7"/>
    <w:multiLevelType w:val="hybridMultilevel"/>
    <w:tmpl w:val="A468B9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5200C"/>
    <w:multiLevelType w:val="hybridMultilevel"/>
    <w:tmpl w:val="3836F6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F5698"/>
    <w:multiLevelType w:val="hybridMultilevel"/>
    <w:tmpl w:val="7AA8F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961F9"/>
    <w:multiLevelType w:val="hybridMultilevel"/>
    <w:tmpl w:val="BDD88312"/>
    <w:lvl w:ilvl="0" w:tplc="0416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52A7C4B"/>
    <w:multiLevelType w:val="hybridMultilevel"/>
    <w:tmpl w:val="4F92E5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6B18AB"/>
    <w:multiLevelType w:val="hybridMultilevel"/>
    <w:tmpl w:val="21146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D542C"/>
    <w:multiLevelType w:val="hybridMultilevel"/>
    <w:tmpl w:val="BF0E09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C95D3A"/>
    <w:multiLevelType w:val="hybridMultilevel"/>
    <w:tmpl w:val="DAF0C4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4776F7"/>
    <w:multiLevelType w:val="multilevel"/>
    <w:tmpl w:val="6B04E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C5117"/>
    <w:multiLevelType w:val="hybridMultilevel"/>
    <w:tmpl w:val="63AC1E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B6AB3"/>
    <w:multiLevelType w:val="hybridMultilevel"/>
    <w:tmpl w:val="6458F37E"/>
    <w:lvl w:ilvl="0" w:tplc="905A45BA">
      <w:start w:val="3"/>
      <w:numFmt w:val="bullet"/>
      <w:lvlText w:val=""/>
      <w:lvlJc w:val="left"/>
      <w:pPr>
        <w:ind w:left="470" w:hanging="360"/>
      </w:pPr>
      <w:rPr>
        <w:rFonts w:ascii="Wingdings" w:eastAsia="Arial MT" w:hAnsi="Wingdings" w:cs="Arial MT" w:hint="default"/>
        <w:b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2" w15:restartNumberingAfterBreak="0">
    <w:nsid w:val="453E1B29"/>
    <w:multiLevelType w:val="hybridMultilevel"/>
    <w:tmpl w:val="610A3A3E"/>
    <w:lvl w:ilvl="0" w:tplc="1AD60B28">
      <w:numFmt w:val="bullet"/>
      <w:lvlText w:val=""/>
      <w:lvlJc w:val="left"/>
      <w:pPr>
        <w:ind w:left="720" w:hanging="360"/>
      </w:pPr>
      <w:rPr>
        <w:rFonts w:ascii="Wingdings" w:eastAsia="Times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3698D"/>
    <w:multiLevelType w:val="hybridMultilevel"/>
    <w:tmpl w:val="AD08B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82150"/>
    <w:multiLevelType w:val="hybridMultilevel"/>
    <w:tmpl w:val="09B4AA9C"/>
    <w:lvl w:ilvl="0" w:tplc="A2C04BCA">
      <w:start w:val="5"/>
      <w:numFmt w:val="decimal"/>
      <w:lvlText w:val="%1-"/>
      <w:lvlJc w:val="left"/>
      <w:pPr>
        <w:ind w:left="108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9101F02"/>
    <w:multiLevelType w:val="hybridMultilevel"/>
    <w:tmpl w:val="715A185C"/>
    <w:lvl w:ilvl="0" w:tplc="475A94BC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90" w:hanging="360"/>
      </w:pPr>
    </w:lvl>
    <w:lvl w:ilvl="2" w:tplc="0416001B">
      <w:start w:val="1"/>
      <w:numFmt w:val="lowerRoman"/>
      <w:lvlText w:val="%3."/>
      <w:lvlJc w:val="right"/>
      <w:pPr>
        <w:ind w:left="1910" w:hanging="180"/>
      </w:pPr>
    </w:lvl>
    <w:lvl w:ilvl="3" w:tplc="0416000F" w:tentative="1">
      <w:start w:val="1"/>
      <w:numFmt w:val="decimal"/>
      <w:lvlText w:val="%4."/>
      <w:lvlJc w:val="left"/>
      <w:pPr>
        <w:ind w:left="2630" w:hanging="360"/>
      </w:pPr>
    </w:lvl>
    <w:lvl w:ilvl="4" w:tplc="04160019" w:tentative="1">
      <w:start w:val="1"/>
      <w:numFmt w:val="lowerLetter"/>
      <w:lvlText w:val="%5."/>
      <w:lvlJc w:val="left"/>
      <w:pPr>
        <w:ind w:left="3350" w:hanging="360"/>
      </w:pPr>
    </w:lvl>
    <w:lvl w:ilvl="5" w:tplc="0416001B" w:tentative="1">
      <w:start w:val="1"/>
      <w:numFmt w:val="lowerRoman"/>
      <w:lvlText w:val="%6."/>
      <w:lvlJc w:val="right"/>
      <w:pPr>
        <w:ind w:left="4070" w:hanging="180"/>
      </w:pPr>
    </w:lvl>
    <w:lvl w:ilvl="6" w:tplc="0416000F" w:tentative="1">
      <w:start w:val="1"/>
      <w:numFmt w:val="decimal"/>
      <w:lvlText w:val="%7."/>
      <w:lvlJc w:val="left"/>
      <w:pPr>
        <w:ind w:left="4790" w:hanging="360"/>
      </w:pPr>
    </w:lvl>
    <w:lvl w:ilvl="7" w:tplc="04160019" w:tentative="1">
      <w:start w:val="1"/>
      <w:numFmt w:val="lowerLetter"/>
      <w:lvlText w:val="%8."/>
      <w:lvlJc w:val="left"/>
      <w:pPr>
        <w:ind w:left="5510" w:hanging="360"/>
      </w:pPr>
    </w:lvl>
    <w:lvl w:ilvl="8" w:tplc="0416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6" w15:restartNumberingAfterBreak="0">
    <w:nsid w:val="4A3A54F3"/>
    <w:multiLevelType w:val="hybridMultilevel"/>
    <w:tmpl w:val="6FA0D02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7576D"/>
    <w:multiLevelType w:val="hybridMultilevel"/>
    <w:tmpl w:val="58EA5E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D5347"/>
    <w:multiLevelType w:val="hybridMultilevel"/>
    <w:tmpl w:val="E766DF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F373B"/>
    <w:multiLevelType w:val="hybridMultilevel"/>
    <w:tmpl w:val="5E16FA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B616A5"/>
    <w:multiLevelType w:val="multilevel"/>
    <w:tmpl w:val="B66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B41315"/>
    <w:multiLevelType w:val="multilevel"/>
    <w:tmpl w:val="90A46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9208EC"/>
    <w:multiLevelType w:val="hybridMultilevel"/>
    <w:tmpl w:val="4D1A3ACE"/>
    <w:lvl w:ilvl="0" w:tplc="1C1CDA4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8816F3"/>
    <w:multiLevelType w:val="hybridMultilevel"/>
    <w:tmpl w:val="A91C01A0"/>
    <w:lvl w:ilvl="0" w:tplc="7F6A6D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F5C94"/>
    <w:multiLevelType w:val="hybridMultilevel"/>
    <w:tmpl w:val="E2DCA63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447286"/>
    <w:multiLevelType w:val="hybridMultilevel"/>
    <w:tmpl w:val="22E61A4E"/>
    <w:lvl w:ilvl="0" w:tplc="F19A42DA">
      <w:start w:val="5"/>
      <w:numFmt w:val="decimal"/>
      <w:lvlText w:val="%1"/>
      <w:lvlJc w:val="left"/>
      <w:pPr>
        <w:ind w:left="644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3B82057"/>
    <w:multiLevelType w:val="multilevel"/>
    <w:tmpl w:val="CF521F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9E46743"/>
    <w:multiLevelType w:val="hybridMultilevel"/>
    <w:tmpl w:val="6A0E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A014BE"/>
    <w:multiLevelType w:val="hybridMultilevel"/>
    <w:tmpl w:val="E1040B60"/>
    <w:lvl w:ilvl="0" w:tplc="1C1CDA4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7976">
    <w:abstractNumId w:val="30"/>
  </w:num>
  <w:num w:numId="2" w16cid:durableId="893588019">
    <w:abstractNumId w:val="19"/>
  </w:num>
  <w:num w:numId="3" w16cid:durableId="72707747">
    <w:abstractNumId w:val="7"/>
  </w:num>
  <w:num w:numId="4" w16cid:durableId="917405374">
    <w:abstractNumId w:val="13"/>
  </w:num>
  <w:num w:numId="5" w16cid:durableId="1165827843">
    <w:abstractNumId w:val="20"/>
  </w:num>
  <w:num w:numId="6" w16cid:durableId="344526617">
    <w:abstractNumId w:val="4"/>
  </w:num>
  <w:num w:numId="7" w16cid:durableId="557935938">
    <w:abstractNumId w:val="32"/>
  </w:num>
  <w:num w:numId="8" w16cid:durableId="959336980">
    <w:abstractNumId w:val="38"/>
  </w:num>
  <w:num w:numId="9" w16cid:durableId="648829328">
    <w:abstractNumId w:val="26"/>
  </w:num>
  <w:num w:numId="10" w16cid:durableId="1994600636">
    <w:abstractNumId w:val="1"/>
  </w:num>
  <w:num w:numId="11" w16cid:durableId="1116801112">
    <w:abstractNumId w:val="34"/>
  </w:num>
  <w:num w:numId="12" w16cid:durableId="928388415">
    <w:abstractNumId w:val="5"/>
  </w:num>
  <w:num w:numId="13" w16cid:durableId="1308122079">
    <w:abstractNumId w:val="0"/>
  </w:num>
  <w:num w:numId="14" w16cid:durableId="1069234516">
    <w:abstractNumId w:val="27"/>
  </w:num>
  <w:num w:numId="15" w16cid:durableId="572394977">
    <w:abstractNumId w:val="14"/>
  </w:num>
  <w:num w:numId="16" w16cid:durableId="1507480487">
    <w:abstractNumId w:val="15"/>
  </w:num>
  <w:num w:numId="17" w16cid:durableId="1878925440">
    <w:abstractNumId w:val="33"/>
  </w:num>
  <w:num w:numId="18" w16cid:durableId="1404834964">
    <w:abstractNumId w:val="12"/>
  </w:num>
  <w:num w:numId="19" w16cid:durableId="552156119">
    <w:abstractNumId w:val="16"/>
  </w:num>
  <w:num w:numId="20" w16cid:durableId="436801361">
    <w:abstractNumId w:val="3"/>
  </w:num>
  <w:num w:numId="21" w16cid:durableId="1398553654">
    <w:abstractNumId w:val="10"/>
  </w:num>
  <w:num w:numId="22" w16cid:durableId="1632397870">
    <w:abstractNumId w:val="22"/>
  </w:num>
  <w:num w:numId="23" w16cid:durableId="806093122">
    <w:abstractNumId w:val="37"/>
  </w:num>
  <w:num w:numId="24" w16cid:durableId="1555846316">
    <w:abstractNumId w:val="2"/>
  </w:num>
  <w:num w:numId="25" w16cid:durableId="614560903">
    <w:abstractNumId w:val="29"/>
  </w:num>
  <w:num w:numId="26" w16cid:durableId="1686248985">
    <w:abstractNumId w:val="36"/>
  </w:num>
  <w:num w:numId="27" w16cid:durableId="66852758">
    <w:abstractNumId w:val="35"/>
  </w:num>
  <w:num w:numId="28" w16cid:durableId="1987120131">
    <w:abstractNumId w:val="24"/>
  </w:num>
  <w:num w:numId="29" w16cid:durableId="1090126075">
    <w:abstractNumId w:val="6"/>
  </w:num>
  <w:num w:numId="30" w16cid:durableId="884486301">
    <w:abstractNumId w:val="28"/>
  </w:num>
  <w:num w:numId="31" w16cid:durableId="1089280217">
    <w:abstractNumId w:val="17"/>
  </w:num>
  <w:num w:numId="32" w16cid:durableId="975724754">
    <w:abstractNumId w:val="9"/>
  </w:num>
  <w:num w:numId="33" w16cid:durableId="787939458">
    <w:abstractNumId w:val="18"/>
  </w:num>
  <w:num w:numId="34" w16cid:durableId="636451649">
    <w:abstractNumId w:val="11"/>
  </w:num>
  <w:num w:numId="35" w16cid:durableId="1253706130">
    <w:abstractNumId w:val="8"/>
  </w:num>
  <w:num w:numId="36" w16cid:durableId="1054230436">
    <w:abstractNumId w:val="21"/>
  </w:num>
  <w:num w:numId="37" w16cid:durableId="957300928">
    <w:abstractNumId w:val="31"/>
  </w:num>
  <w:num w:numId="38" w16cid:durableId="448160209">
    <w:abstractNumId w:val="23"/>
  </w:num>
  <w:num w:numId="39" w16cid:durableId="11590799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00"/>
    <w:rsid w:val="000044A0"/>
    <w:rsid w:val="00014DFD"/>
    <w:rsid w:val="00024C98"/>
    <w:rsid w:val="0004078A"/>
    <w:rsid w:val="00042B19"/>
    <w:rsid w:val="0004726D"/>
    <w:rsid w:val="00063BBD"/>
    <w:rsid w:val="00066192"/>
    <w:rsid w:val="00075037"/>
    <w:rsid w:val="00086536"/>
    <w:rsid w:val="000942E3"/>
    <w:rsid w:val="000A26AA"/>
    <w:rsid w:val="000A2A13"/>
    <w:rsid w:val="000B039E"/>
    <w:rsid w:val="000C0A98"/>
    <w:rsid w:val="000C301F"/>
    <w:rsid w:val="000C6014"/>
    <w:rsid w:val="000E2853"/>
    <w:rsid w:val="000F6FEC"/>
    <w:rsid w:val="00103D8B"/>
    <w:rsid w:val="00104486"/>
    <w:rsid w:val="00105E80"/>
    <w:rsid w:val="001113EA"/>
    <w:rsid w:val="00117CFF"/>
    <w:rsid w:val="00122727"/>
    <w:rsid w:val="001268DD"/>
    <w:rsid w:val="00165CEA"/>
    <w:rsid w:val="00170155"/>
    <w:rsid w:val="00173EA7"/>
    <w:rsid w:val="001764DE"/>
    <w:rsid w:val="00177D0F"/>
    <w:rsid w:val="001829BA"/>
    <w:rsid w:val="001975A4"/>
    <w:rsid w:val="001A630C"/>
    <w:rsid w:val="001B3617"/>
    <w:rsid w:val="001D497F"/>
    <w:rsid w:val="001D5B4E"/>
    <w:rsid w:val="001F3AF9"/>
    <w:rsid w:val="001F3D30"/>
    <w:rsid w:val="00221B11"/>
    <w:rsid w:val="00227293"/>
    <w:rsid w:val="00227900"/>
    <w:rsid w:val="00235E30"/>
    <w:rsid w:val="0025219E"/>
    <w:rsid w:val="002640E1"/>
    <w:rsid w:val="00274187"/>
    <w:rsid w:val="00293CD2"/>
    <w:rsid w:val="002A2995"/>
    <w:rsid w:val="002A5B0B"/>
    <w:rsid w:val="002B50A4"/>
    <w:rsid w:val="002B529C"/>
    <w:rsid w:val="002B733A"/>
    <w:rsid w:val="002C4081"/>
    <w:rsid w:val="002C6A6A"/>
    <w:rsid w:val="002C76A2"/>
    <w:rsid w:val="002D4907"/>
    <w:rsid w:val="002D631B"/>
    <w:rsid w:val="002D6DA8"/>
    <w:rsid w:val="002D7C9F"/>
    <w:rsid w:val="002E7C59"/>
    <w:rsid w:val="002F264F"/>
    <w:rsid w:val="00311325"/>
    <w:rsid w:val="00324902"/>
    <w:rsid w:val="003273BD"/>
    <w:rsid w:val="00331443"/>
    <w:rsid w:val="00341B09"/>
    <w:rsid w:val="0034544C"/>
    <w:rsid w:val="00347982"/>
    <w:rsid w:val="00351582"/>
    <w:rsid w:val="003A3D64"/>
    <w:rsid w:val="003C4E5C"/>
    <w:rsid w:val="003D11B8"/>
    <w:rsid w:val="003D1BAA"/>
    <w:rsid w:val="003D377B"/>
    <w:rsid w:val="003E0B44"/>
    <w:rsid w:val="00402ABB"/>
    <w:rsid w:val="004223B3"/>
    <w:rsid w:val="0042609D"/>
    <w:rsid w:val="00426B1A"/>
    <w:rsid w:val="00433051"/>
    <w:rsid w:val="0044548A"/>
    <w:rsid w:val="00460266"/>
    <w:rsid w:val="004613A7"/>
    <w:rsid w:val="00472F88"/>
    <w:rsid w:val="00476118"/>
    <w:rsid w:val="0048248C"/>
    <w:rsid w:val="004831CA"/>
    <w:rsid w:val="00484FAB"/>
    <w:rsid w:val="004868E3"/>
    <w:rsid w:val="00491FAC"/>
    <w:rsid w:val="004928F5"/>
    <w:rsid w:val="00494165"/>
    <w:rsid w:val="00495F56"/>
    <w:rsid w:val="004B1FA0"/>
    <w:rsid w:val="004B2855"/>
    <w:rsid w:val="004B4424"/>
    <w:rsid w:val="004B60F1"/>
    <w:rsid w:val="004C5A82"/>
    <w:rsid w:val="004D2061"/>
    <w:rsid w:val="004D7ACD"/>
    <w:rsid w:val="004E0496"/>
    <w:rsid w:val="004E1545"/>
    <w:rsid w:val="004E701C"/>
    <w:rsid w:val="004F12A4"/>
    <w:rsid w:val="004F23DB"/>
    <w:rsid w:val="004F729C"/>
    <w:rsid w:val="00511F39"/>
    <w:rsid w:val="00514981"/>
    <w:rsid w:val="00516453"/>
    <w:rsid w:val="005165BF"/>
    <w:rsid w:val="0052449E"/>
    <w:rsid w:val="00540AA3"/>
    <w:rsid w:val="0055540E"/>
    <w:rsid w:val="00562E2B"/>
    <w:rsid w:val="00563C63"/>
    <w:rsid w:val="00566720"/>
    <w:rsid w:val="00573617"/>
    <w:rsid w:val="00577471"/>
    <w:rsid w:val="00587856"/>
    <w:rsid w:val="00590FBD"/>
    <w:rsid w:val="005910E0"/>
    <w:rsid w:val="005952B2"/>
    <w:rsid w:val="005A04E8"/>
    <w:rsid w:val="005A198E"/>
    <w:rsid w:val="005A496C"/>
    <w:rsid w:val="005A76A9"/>
    <w:rsid w:val="005B4D10"/>
    <w:rsid w:val="005B7511"/>
    <w:rsid w:val="005C37BA"/>
    <w:rsid w:val="005C51B4"/>
    <w:rsid w:val="005C682B"/>
    <w:rsid w:val="005D0FF7"/>
    <w:rsid w:val="005D1E1C"/>
    <w:rsid w:val="005D2555"/>
    <w:rsid w:val="005D2836"/>
    <w:rsid w:val="005E1593"/>
    <w:rsid w:val="005E36B8"/>
    <w:rsid w:val="005F44A1"/>
    <w:rsid w:val="005F4827"/>
    <w:rsid w:val="005F487B"/>
    <w:rsid w:val="006162E4"/>
    <w:rsid w:val="006170E5"/>
    <w:rsid w:val="00617E7B"/>
    <w:rsid w:val="006271DC"/>
    <w:rsid w:val="00634D33"/>
    <w:rsid w:val="00635A73"/>
    <w:rsid w:val="006419CA"/>
    <w:rsid w:val="00645CB6"/>
    <w:rsid w:val="00647603"/>
    <w:rsid w:val="0065087D"/>
    <w:rsid w:val="00663704"/>
    <w:rsid w:val="00663D7F"/>
    <w:rsid w:val="006761B1"/>
    <w:rsid w:val="0068102C"/>
    <w:rsid w:val="00692A42"/>
    <w:rsid w:val="00693978"/>
    <w:rsid w:val="006A096C"/>
    <w:rsid w:val="006A233C"/>
    <w:rsid w:val="006A3996"/>
    <w:rsid w:val="006B05A9"/>
    <w:rsid w:val="006B5141"/>
    <w:rsid w:val="006E10ED"/>
    <w:rsid w:val="006E429A"/>
    <w:rsid w:val="0074188D"/>
    <w:rsid w:val="00741F6F"/>
    <w:rsid w:val="00743E89"/>
    <w:rsid w:val="00754545"/>
    <w:rsid w:val="00760B5D"/>
    <w:rsid w:val="00773AA0"/>
    <w:rsid w:val="00783642"/>
    <w:rsid w:val="00784DAD"/>
    <w:rsid w:val="00797484"/>
    <w:rsid w:val="007A054B"/>
    <w:rsid w:val="007A4F8C"/>
    <w:rsid w:val="007A692F"/>
    <w:rsid w:val="007A75B5"/>
    <w:rsid w:val="007B2A71"/>
    <w:rsid w:val="007B3734"/>
    <w:rsid w:val="007C5C14"/>
    <w:rsid w:val="007D2293"/>
    <w:rsid w:val="007E5506"/>
    <w:rsid w:val="007E5E0B"/>
    <w:rsid w:val="007F0381"/>
    <w:rsid w:val="00801421"/>
    <w:rsid w:val="00803746"/>
    <w:rsid w:val="00803A99"/>
    <w:rsid w:val="00807C83"/>
    <w:rsid w:val="00812D2D"/>
    <w:rsid w:val="0081379D"/>
    <w:rsid w:val="00826055"/>
    <w:rsid w:val="00835F10"/>
    <w:rsid w:val="00841978"/>
    <w:rsid w:val="00841A6E"/>
    <w:rsid w:val="00842903"/>
    <w:rsid w:val="00847347"/>
    <w:rsid w:val="00871E89"/>
    <w:rsid w:val="00875490"/>
    <w:rsid w:val="008843C9"/>
    <w:rsid w:val="008850DB"/>
    <w:rsid w:val="0089026E"/>
    <w:rsid w:val="00892F7E"/>
    <w:rsid w:val="0089554B"/>
    <w:rsid w:val="008A23CD"/>
    <w:rsid w:val="008A47C7"/>
    <w:rsid w:val="008A6244"/>
    <w:rsid w:val="008B2645"/>
    <w:rsid w:val="008B349D"/>
    <w:rsid w:val="008B4660"/>
    <w:rsid w:val="008B7653"/>
    <w:rsid w:val="008C5BFE"/>
    <w:rsid w:val="008C627F"/>
    <w:rsid w:val="008C7888"/>
    <w:rsid w:val="0090231B"/>
    <w:rsid w:val="0090668F"/>
    <w:rsid w:val="00917B84"/>
    <w:rsid w:val="009213EE"/>
    <w:rsid w:val="0093400B"/>
    <w:rsid w:val="009431E7"/>
    <w:rsid w:val="00945554"/>
    <w:rsid w:val="009601D9"/>
    <w:rsid w:val="00964C1C"/>
    <w:rsid w:val="00973212"/>
    <w:rsid w:val="009759FF"/>
    <w:rsid w:val="0098004E"/>
    <w:rsid w:val="00984018"/>
    <w:rsid w:val="009863A2"/>
    <w:rsid w:val="00993E23"/>
    <w:rsid w:val="009B329C"/>
    <w:rsid w:val="009B4082"/>
    <w:rsid w:val="009B4DF0"/>
    <w:rsid w:val="009E5A3E"/>
    <w:rsid w:val="009E6AFC"/>
    <w:rsid w:val="009F7E00"/>
    <w:rsid w:val="00A03570"/>
    <w:rsid w:val="00A10E6F"/>
    <w:rsid w:val="00A20AC5"/>
    <w:rsid w:val="00A31007"/>
    <w:rsid w:val="00A369AD"/>
    <w:rsid w:val="00A4169B"/>
    <w:rsid w:val="00A66B3B"/>
    <w:rsid w:val="00A66D61"/>
    <w:rsid w:val="00A715B6"/>
    <w:rsid w:val="00A77F11"/>
    <w:rsid w:val="00A807EF"/>
    <w:rsid w:val="00A84605"/>
    <w:rsid w:val="00A97E90"/>
    <w:rsid w:val="00AA0E01"/>
    <w:rsid w:val="00AA71BC"/>
    <w:rsid w:val="00AB30D7"/>
    <w:rsid w:val="00AC0C8D"/>
    <w:rsid w:val="00AD2411"/>
    <w:rsid w:val="00AD7897"/>
    <w:rsid w:val="00AE1992"/>
    <w:rsid w:val="00AE28C0"/>
    <w:rsid w:val="00AE47E0"/>
    <w:rsid w:val="00AF15FC"/>
    <w:rsid w:val="00AF6FA2"/>
    <w:rsid w:val="00B06643"/>
    <w:rsid w:val="00B14645"/>
    <w:rsid w:val="00B20BAB"/>
    <w:rsid w:val="00B36CF6"/>
    <w:rsid w:val="00B36F3E"/>
    <w:rsid w:val="00B62B3A"/>
    <w:rsid w:val="00B66641"/>
    <w:rsid w:val="00B73B18"/>
    <w:rsid w:val="00B82314"/>
    <w:rsid w:val="00BA6042"/>
    <w:rsid w:val="00BB00DF"/>
    <w:rsid w:val="00BC02A3"/>
    <w:rsid w:val="00BC672A"/>
    <w:rsid w:val="00BD4AC4"/>
    <w:rsid w:val="00BF25E6"/>
    <w:rsid w:val="00BF3CD4"/>
    <w:rsid w:val="00C015E1"/>
    <w:rsid w:val="00C0282A"/>
    <w:rsid w:val="00C16C07"/>
    <w:rsid w:val="00C21253"/>
    <w:rsid w:val="00C2172F"/>
    <w:rsid w:val="00C3022C"/>
    <w:rsid w:val="00C311FF"/>
    <w:rsid w:val="00C327AA"/>
    <w:rsid w:val="00C4467A"/>
    <w:rsid w:val="00C52528"/>
    <w:rsid w:val="00C72219"/>
    <w:rsid w:val="00C80697"/>
    <w:rsid w:val="00C91608"/>
    <w:rsid w:val="00CB0279"/>
    <w:rsid w:val="00CB0970"/>
    <w:rsid w:val="00CB3E15"/>
    <w:rsid w:val="00CC0F46"/>
    <w:rsid w:val="00CD4E21"/>
    <w:rsid w:val="00CE2B3B"/>
    <w:rsid w:val="00CE43C8"/>
    <w:rsid w:val="00CF4143"/>
    <w:rsid w:val="00CF63AB"/>
    <w:rsid w:val="00D04010"/>
    <w:rsid w:val="00D04F78"/>
    <w:rsid w:val="00D22F4D"/>
    <w:rsid w:val="00D2764A"/>
    <w:rsid w:val="00D31AF2"/>
    <w:rsid w:val="00D37957"/>
    <w:rsid w:val="00D37F2E"/>
    <w:rsid w:val="00D40B2B"/>
    <w:rsid w:val="00D4228B"/>
    <w:rsid w:val="00D6358A"/>
    <w:rsid w:val="00D961A6"/>
    <w:rsid w:val="00DB1B1E"/>
    <w:rsid w:val="00DC3D72"/>
    <w:rsid w:val="00DD2AB3"/>
    <w:rsid w:val="00DD6294"/>
    <w:rsid w:val="00DE294B"/>
    <w:rsid w:val="00DE4324"/>
    <w:rsid w:val="00DE5D19"/>
    <w:rsid w:val="00DF139E"/>
    <w:rsid w:val="00DF7F90"/>
    <w:rsid w:val="00E01451"/>
    <w:rsid w:val="00E0604F"/>
    <w:rsid w:val="00E11082"/>
    <w:rsid w:val="00E148CD"/>
    <w:rsid w:val="00E2209C"/>
    <w:rsid w:val="00E2668F"/>
    <w:rsid w:val="00E30F48"/>
    <w:rsid w:val="00E34C15"/>
    <w:rsid w:val="00E5095E"/>
    <w:rsid w:val="00E6308B"/>
    <w:rsid w:val="00E676F2"/>
    <w:rsid w:val="00E71A29"/>
    <w:rsid w:val="00E83DAA"/>
    <w:rsid w:val="00E87E06"/>
    <w:rsid w:val="00E96EDF"/>
    <w:rsid w:val="00EA1803"/>
    <w:rsid w:val="00EA1CCC"/>
    <w:rsid w:val="00EA4CE4"/>
    <w:rsid w:val="00EC4276"/>
    <w:rsid w:val="00ED3E96"/>
    <w:rsid w:val="00EE4A21"/>
    <w:rsid w:val="00EE4C2B"/>
    <w:rsid w:val="00EE744D"/>
    <w:rsid w:val="00EF01E6"/>
    <w:rsid w:val="00F05CAC"/>
    <w:rsid w:val="00F112CB"/>
    <w:rsid w:val="00F117A2"/>
    <w:rsid w:val="00F11876"/>
    <w:rsid w:val="00F14AB8"/>
    <w:rsid w:val="00F219BA"/>
    <w:rsid w:val="00F26AD4"/>
    <w:rsid w:val="00F303BB"/>
    <w:rsid w:val="00F413C8"/>
    <w:rsid w:val="00F4324C"/>
    <w:rsid w:val="00F470DC"/>
    <w:rsid w:val="00F50AD2"/>
    <w:rsid w:val="00F53551"/>
    <w:rsid w:val="00F87FE0"/>
    <w:rsid w:val="00F9078C"/>
    <w:rsid w:val="00FA2150"/>
    <w:rsid w:val="00FA27B9"/>
    <w:rsid w:val="00FA4724"/>
    <w:rsid w:val="00FB17E4"/>
    <w:rsid w:val="00FB2C81"/>
    <w:rsid w:val="00FB5A09"/>
    <w:rsid w:val="00FC2E85"/>
    <w:rsid w:val="00FC47E4"/>
    <w:rsid w:val="00FC50D9"/>
    <w:rsid w:val="00FD0970"/>
    <w:rsid w:val="00FD0EE5"/>
    <w:rsid w:val="00FD1D4A"/>
    <w:rsid w:val="00FD34F7"/>
    <w:rsid w:val="00FE064E"/>
    <w:rsid w:val="00FE16AC"/>
    <w:rsid w:val="00FF1835"/>
    <w:rsid w:val="00FF24AD"/>
    <w:rsid w:val="00FF2742"/>
    <w:rsid w:val="00FF64D5"/>
    <w:rsid w:val="00FF6FBF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298E490D"/>
  <w15:docId w15:val="{11A6AA67-5184-427C-928F-802C287A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A82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TextodoEspaoReservado">
    <w:name w:val="Placeholder Text"/>
    <w:basedOn w:val="Fontepargpadro"/>
    <w:uiPriority w:val="99"/>
    <w:semiHidden/>
    <w:rsid w:val="004E0496"/>
    <w:rPr>
      <w:color w:val="808080"/>
    </w:rPr>
  </w:style>
  <w:style w:type="character" w:styleId="Hyperlink">
    <w:name w:val="Hyperlink"/>
    <w:basedOn w:val="Fontepargpadro"/>
    <w:uiPriority w:val="99"/>
    <w:unhideWhenUsed/>
    <w:rsid w:val="004E0496"/>
    <w:rPr>
      <w:color w:val="0000FF"/>
      <w:u w:val="single"/>
    </w:rPr>
  </w:style>
  <w:style w:type="paragraph" w:customStyle="1" w:styleId="Comments">
    <w:name w:val="Comments"/>
    <w:basedOn w:val="Descrio"/>
    <w:link w:val="CommentsChar"/>
    <w:qFormat/>
    <w:rsid w:val="001B3617"/>
    <w:pPr>
      <w:ind w:left="360"/>
    </w:pPr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1B3617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DC3D72"/>
    <w:pPr>
      <w:spacing w:after="200" w:line="276" w:lineRule="auto"/>
      <w:ind w:left="720"/>
      <w:contextualSpacing/>
    </w:pPr>
    <w:rPr>
      <w:rFonts w:asciiTheme="minorHAnsi" w:hAnsiTheme="minorHAnsi"/>
    </w:rPr>
  </w:style>
  <w:style w:type="paragraph" w:customStyle="1" w:styleId="TableParagraph">
    <w:name w:val="Table Paragraph"/>
    <w:basedOn w:val="Normal"/>
    <w:uiPriority w:val="1"/>
    <w:qFormat/>
    <w:rsid w:val="00634D33"/>
    <w:pPr>
      <w:widowControl w:val="0"/>
      <w:suppressAutoHyphens/>
      <w:ind w:left="110"/>
    </w:pPr>
    <w:rPr>
      <w:rFonts w:ascii="Arial MT" w:eastAsia="Arial MT" w:hAnsi="Arial MT" w:cs="Arial MT"/>
      <w:lang w:val="pt-PT"/>
    </w:rPr>
  </w:style>
  <w:style w:type="paragraph" w:customStyle="1" w:styleId="western">
    <w:name w:val="western"/>
    <w:basedOn w:val="Normal"/>
    <w:rsid w:val="005E36B8"/>
    <w:pPr>
      <w:spacing w:before="100" w:beforeAutospacing="1" w:after="119" w:line="276" w:lineRule="auto"/>
      <w:jc w:val="center"/>
    </w:pPr>
    <w:rPr>
      <w:rFonts w:ascii="Times New Roman" w:eastAsia="Times New Roman" w:hAnsi="Times New Roman" w:cs="Times New Roman"/>
      <w:color w:val="00000A"/>
      <w:sz w:val="20"/>
      <w:szCs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640E1"/>
    <w:pPr>
      <w:spacing w:after="200"/>
    </w:pPr>
    <w:rPr>
      <w:i/>
      <w:iCs/>
      <w:color w:val="1F497D" w:themeColor="text2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EA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eZmo8cmZv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EkNbapK7QM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outu.be/jydVelhXRT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183</TotalTime>
  <Pages>2</Pages>
  <Words>395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Solicitação de Mudança</vt:lpstr>
    </vt:vector>
  </TitlesOfParts>
  <Company/>
  <LinksUpToDate>false</LinksUpToDate>
  <CharactersWithSpaces>2528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eduardo@escritoriodeprojetos.com.br</dc:creator>
  <cp:keywords>Template Gerenciamento de Projetos</cp:keywords>
  <dc:description>https://escritoriodeprojetos.com.br</dc:description>
  <cp:lastModifiedBy>luzardo lima fonseca</cp:lastModifiedBy>
  <cp:revision>13</cp:revision>
  <cp:lastPrinted>2024-12-04T14:18:00Z</cp:lastPrinted>
  <dcterms:created xsi:type="dcterms:W3CDTF">2024-11-28T14:37:00Z</dcterms:created>
  <dcterms:modified xsi:type="dcterms:W3CDTF">2024-12-04T14:18:00Z</dcterms:modified>
</cp:coreProperties>
</file>